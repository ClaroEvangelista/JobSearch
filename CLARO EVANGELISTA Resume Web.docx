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C74A44">
                <w:rPr>
                  <w:rStyle w:val="Hyperlink"/>
                  <w:sz w:val="20"/>
                  <w:szCs w:val="20"/>
                </w:rPr>
                <w:t>claro-evangelista</w:t>
              </w:r>
              <w:proofErr w:type="spellEnd"/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>
                <w:rPr>
                  <w:rStyle w:val="Hyperlink"/>
                  <w:sz w:val="20"/>
                  <w:szCs w:val="20"/>
                </w:rPr>
                <w:t>ClaroEvangelista</w:t>
              </w:r>
              <w:proofErr w:type="spellEnd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27433D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17C1C5F4" w14:textId="7C560BC6" w:rsidR="00CE477F" w:rsidRPr="00CE477F" w:rsidRDefault="00CE477F" w:rsidP="00CE477F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CSS, Bootstrap, Javascript, jQuery, Node, Express, APIs, EJS</w:t>
            </w:r>
            <w:bookmarkStart w:id="0" w:name="_GoBack"/>
            <w:bookmarkEnd w:id="0"/>
          </w:p>
          <w:p w14:paraId="052DE118" w14:textId="5171CC1F" w:rsidR="00E71027" w:rsidRPr="00E71027" w:rsidRDefault="00E71027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proofErr w:type="gramStart"/>
      <w:r>
        <w:rPr>
          <w:color w:val="595959" w:themeColor="text1" w:themeTint="A6"/>
          <w:sz w:val="22"/>
          <w:szCs w:val="20"/>
        </w:rPr>
        <w:t>The</w:t>
      </w:r>
      <w:proofErr w:type="gramEnd"/>
      <w:r>
        <w:rPr>
          <w:color w:val="595959" w:themeColor="text1" w:themeTint="A6"/>
          <w:sz w:val="22"/>
          <w:szCs w:val="20"/>
        </w:rPr>
        <w:t xml:space="preserve">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27433D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27433D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27433D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2253B" w14:textId="77777777" w:rsidR="0027433D" w:rsidRDefault="0027433D" w:rsidP="00725803">
      <w:pPr>
        <w:spacing w:after="0"/>
      </w:pPr>
      <w:r>
        <w:separator/>
      </w:r>
    </w:p>
  </w:endnote>
  <w:endnote w:type="continuationSeparator" w:id="0">
    <w:p w14:paraId="23CB3E33" w14:textId="77777777" w:rsidR="0027433D" w:rsidRDefault="0027433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7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F8786" w14:textId="77777777" w:rsidR="0027433D" w:rsidRDefault="0027433D" w:rsidP="00725803">
      <w:pPr>
        <w:spacing w:after="0"/>
      </w:pPr>
      <w:r>
        <w:separator/>
      </w:r>
    </w:p>
  </w:footnote>
  <w:footnote w:type="continuationSeparator" w:id="0">
    <w:p w14:paraId="4E93F3B2" w14:textId="77777777" w:rsidR="0027433D" w:rsidRDefault="0027433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6D9B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33D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15A4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77F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5FEA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027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8077F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60F8B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08972-AD66-4D1C-A44B-A28C0AC9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3</cp:revision>
  <cp:lastPrinted>2020-02-17T20:49:00Z</cp:lastPrinted>
  <dcterms:created xsi:type="dcterms:W3CDTF">2020-07-16T19:46:00Z</dcterms:created>
  <dcterms:modified xsi:type="dcterms:W3CDTF">2020-07-16T19:46:00Z</dcterms:modified>
  <cp:category>Yellapu</cp:category>
  <cp:contentStatus>github.com/vanagas</cp:contentStatus>
</cp:coreProperties>
</file>