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8707C1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8707C1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8707C1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8707C1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1A50B" w14:textId="77777777" w:rsidR="008707C1" w:rsidRDefault="008707C1" w:rsidP="00725803">
      <w:pPr>
        <w:spacing w:after="0"/>
      </w:pPr>
      <w:r>
        <w:separator/>
      </w:r>
    </w:p>
  </w:endnote>
  <w:endnote w:type="continuationSeparator" w:id="0">
    <w:p w14:paraId="11FF85CC" w14:textId="77777777" w:rsidR="008707C1" w:rsidRDefault="008707C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2712B" w14:textId="77777777" w:rsidR="008707C1" w:rsidRDefault="008707C1" w:rsidP="00725803">
      <w:pPr>
        <w:spacing w:after="0"/>
      </w:pPr>
      <w:r>
        <w:separator/>
      </w:r>
    </w:p>
  </w:footnote>
  <w:footnote w:type="continuationSeparator" w:id="0">
    <w:p w14:paraId="5B45B7B5" w14:textId="77777777" w:rsidR="008707C1" w:rsidRDefault="008707C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4D1E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07C1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4F93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C7FEDF-5BA1-4F84-9978-A793D59A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2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2020-07-22T03:26:00Z</dcterms:created>
  <dcterms:modified xsi:type="dcterms:W3CDTF">2020-07-22T03:26:00Z</dcterms:modified>
  <cp:category>Yellapu</cp:category>
  <cp:contentStatus>github.com/vanagas</cp:contentStatus>
</cp:coreProperties>
</file>