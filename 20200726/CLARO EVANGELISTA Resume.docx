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365921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703AF93" w14:textId="136A581F" w:rsidR="00403BB6" w:rsidRDefault="00403BB6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1007B9AA" w:rsidR="00321B53" w:rsidRPr="00403BB6" w:rsidRDefault="00EE203A" w:rsidP="00403BB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1FBA309D" w:rsidR="00E05DDB" w:rsidRPr="005F4F1C" w:rsidRDefault="00403BB6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VLOOKUPs,</w:t>
            </w:r>
            <w:r w:rsidRPr="005F4F1C">
              <w:rPr>
                <w:sz w:val="20"/>
                <w:szCs w:val="20"/>
              </w:rPr>
              <w:t xml:space="preserve"> </w:t>
            </w:r>
            <w:r w:rsidR="00E05DDB"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365921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365921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365921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966CD" w14:textId="77777777" w:rsidR="00365921" w:rsidRDefault="00365921" w:rsidP="00725803">
      <w:pPr>
        <w:spacing w:after="0"/>
      </w:pPr>
      <w:r>
        <w:separator/>
      </w:r>
    </w:p>
  </w:endnote>
  <w:endnote w:type="continuationSeparator" w:id="0">
    <w:p w14:paraId="46BB4095" w14:textId="77777777" w:rsidR="00365921" w:rsidRDefault="0036592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F2346" w14:textId="77777777" w:rsidR="00365921" w:rsidRDefault="00365921" w:rsidP="00725803">
      <w:pPr>
        <w:spacing w:after="0"/>
      </w:pPr>
      <w:r>
        <w:separator/>
      </w:r>
    </w:p>
  </w:footnote>
  <w:footnote w:type="continuationSeparator" w:id="0">
    <w:p w14:paraId="442C5469" w14:textId="77777777" w:rsidR="00365921" w:rsidRDefault="0036592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5921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3BB6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6720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01F8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919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203D4"/>
    <w:rsid w:val="00C73C03"/>
    <w:rsid w:val="00CA62C0"/>
    <w:rsid w:val="00CB1547"/>
    <w:rsid w:val="00D20046"/>
    <w:rsid w:val="00D30855"/>
    <w:rsid w:val="00D852AB"/>
    <w:rsid w:val="00D92A96"/>
    <w:rsid w:val="00D92AF8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485F0-810E-4666-821C-934376F1E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0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2</cp:revision>
  <cp:lastPrinted>2020-02-17T20:49:00Z</cp:lastPrinted>
  <dcterms:created xsi:type="dcterms:W3CDTF">2020-07-23T10:31:00Z</dcterms:created>
  <dcterms:modified xsi:type="dcterms:W3CDTF">2020-07-23T10:31:00Z</dcterms:modified>
  <cp:category>Yellapu</cp:category>
  <cp:contentStatus>github.com/vanagas</cp:contentStatus>
</cp:coreProperties>
</file>