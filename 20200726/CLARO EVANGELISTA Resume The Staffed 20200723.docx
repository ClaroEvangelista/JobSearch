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219"/>
        <w:gridCol w:w="4111"/>
        <w:gridCol w:w="3100"/>
      </w:tblGrid>
      <w:tr w:rsidR="00CE521E" w:rsidRPr="00FA4E95" w14:paraId="2F9031D8" w14:textId="77777777" w:rsidTr="00791A80">
        <w:trPr>
          <w:trHeight w:val="340"/>
        </w:trPr>
        <w:tc>
          <w:tcPr>
            <w:tcW w:w="11430" w:type="dxa"/>
            <w:gridSpan w:val="3"/>
          </w:tcPr>
          <w:p w14:paraId="486A42C4" w14:textId="738C3463" w:rsidR="00CE521E" w:rsidRPr="00FA4E95" w:rsidRDefault="002D4FED" w:rsidP="006F21D5">
            <w:pPr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bookmarkStart w:id="0" w:name="_GoBack"/>
            <w:bookmarkEnd w:id="0"/>
            <w:r>
              <w:rPr>
                <w:rFonts w:asciiTheme="majorHAnsi" w:hAnsiTheme="majorHAnsi"/>
                <w:b/>
                <w:bCs/>
                <w:color w:val="auto"/>
                <w:sz w:val="26"/>
                <w:szCs w:val="26"/>
              </w:rPr>
              <w:t>Claro Evangelista</w:t>
            </w:r>
          </w:p>
        </w:tc>
      </w:tr>
      <w:tr w:rsidR="00BE68BC" w14:paraId="0B8A2143" w14:textId="77777777" w:rsidTr="00522F12">
        <w:trPr>
          <w:trHeight w:val="283"/>
        </w:trPr>
        <w:tc>
          <w:tcPr>
            <w:tcW w:w="4219" w:type="dxa"/>
            <w:vAlign w:val="center"/>
          </w:tcPr>
          <w:p w14:paraId="7052960F" w14:textId="29891404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D2ACF92" wp14:editId="7E69F1C5">
                      <wp:extent cx="118872" cy="118872"/>
                      <wp:effectExtent l="0" t="0" r="0" b="0"/>
                      <wp:docPr id="10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090772F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PTEuzl8OAAB3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FA21CE">
              <w:rPr>
                <w:sz w:val="20"/>
                <w:szCs w:val="20"/>
              </w:rPr>
              <w:t>80 E Hartsdale Ave</w:t>
            </w:r>
            <w:r w:rsidR="00522F12">
              <w:rPr>
                <w:sz w:val="20"/>
                <w:szCs w:val="20"/>
              </w:rPr>
              <w:t>,</w:t>
            </w:r>
            <w:r w:rsidR="00FA21CE">
              <w:rPr>
                <w:sz w:val="20"/>
                <w:szCs w:val="20"/>
              </w:rPr>
              <w:t xml:space="preserve"> #616 Hartsdale NY</w:t>
            </w:r>
            <w:r w:rsidR="002D4FED" w:rsidRPr="002D4FED">
              <w:rPr>
                <w:sz w:val="20"/>
                <w:szCs w:val="20"/>
              </w:rPr>
              <w:t xml:space="preserve"> 10604</w:t>
            </w:r>
          </w:p>
          <w:p w14:paraId="38B83A91" w14:textId="3A9DDBAA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2A8CF24" wp14:editId="611F7C55">
                      <wp:extent cx="109728" cy="109728"/>
                      <wp:effectExtent l="0" t="0" r="5080" b="5080"/>
                      <wp:docPr id="11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73140BE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13Qsw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A135ED">
              <w:rPr>
                <w:sz w:val="20"/>
                <w:szCs w:val="20"/>
              </w:rPr>
              <w:t>(</w:t>
            </w:r>
            <w:r w:rsidR="00FD0C8A" w:rsidRPr="00FD0C8A">
              <w:rPr>
                <w:sz w:val="20"/>
                <w:szCs w:val="20"/>
              </w:rPr>
              <w:t>347</w:t>
            </w:r>
            <w:r w:rsidR="00A135ED">
              <w:rPr>
                <w:sz w:val="20"/>
                <w:szCs w:val="20"/>
              </w:rPr>
              <w:t xml:space="preserve">) </w:t>
            </w:r>
            <w:r w:rsidR="00FD0C8A" w:rsidRPr="00FD0C8A">
              <w:rPr>
                <w:sz w:val="20"/>
                <w:szCs w:val="20"/>
              </w:rPr>
              <w:t>323-4567</w:t>
            </w:r>
          </w:p>
        </w:tc>
        <w:tc>
          <w:tcPr>
            <w:tcW w:w="4111" w:type="dxa"/>
            <w:vAlign w:val="center"/>
          </w:tcPr>
          <w:p w14:paraId="715655FC" w14:textId="5913D53E" w:rsidR="00BE68BC" w:rsidRDefault="00BE68BC" w:rsidP="005A09F2">
            <w:pPr>
              <w:rPr>
                <w:sz w:val="18"/>
                <w:szCs w:val="18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580FB347" wp14:editId="6D5D9D5B">
                      <wp:extent cx="137160" cy="91440"/>
                      <wp:effectExtent l="0" t="0" r="0" b="3810"/>
                      <wp:docPr id="12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1DEAE06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" path="m108,21r,l60,58,12,21v-1,-1,-1,-2,,-3c13,16,14,16,16,17l60,51,104,17v1,-1,3,-1,4,1c109,19,109,20,108,21r,xm114,r,l6,c3,,,3,,6l,74v,3,3,6,6,6l114,80v3,,6,-3,6,-6l120,6c120,3,117,,114,xe" fillcolor="#007fa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7C623E">
              <w:rPr>
                <w:sz w:val="20"/>
                <w:szCs w:val="20"/>
              </w:rPr>
              <w:t>ClaroEvangelista66</w:t>
            </w:r>
            <w:r w:rsidR="00F34CE2" w:rsidRPr="00F34CE2">
              <w:rPr>
                <w:sz w:val="20"/>
                <w:szCs w:val="20"/>
              </w:rPr>
              <w:t>@gmail.com</w:t>
            </w:r>
          </w:p>
          <w:p w14:paraId="061A4D4E" w14:textId="45FE421C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B6AA1D9" wp14:editId="27E13776">
                      <wp:extent cx="137160" cy="121723"/>
                      <wp:effectExtent l="0" t="0" r="0" b="0"/>
                      <wp:docPr id="13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37160" cy="121723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D9F0E6" w14:textId="77777777" w:rsidR="00791A80" w:rsidRPr="00E3287C" w:rsidRDefault="00791A80" w:rsidP="00791A8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6AA1D9" id="LinkedIn icon" o:spid="_x0000_s1026" alt="LinkedIn icon" style="width:10.8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" adj="-11796480,,5400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<v:stroke joinstyle="round"/>
                      <v:formulas/>
                      <v:path arrowok="t" o:connecttype="custom" o:connectlocs="20448,45938;20291,102415;21077,103768;40320,103674;40634,46917;39900,45611;90182,44259;81688,46357;75029,51161;72984,53260;72879,45938;54948,45611;53427,46311;53480,103488;72198,103768;73718,103068;73876,71495;75868,64686;79958,61141;86354,60162;92174,61654;95477,66131;96421,73593;96578,103301;115716,103768;116817,102742;116188,62074;112622,52607;106697,47150;96998,44352;26792,17256;21025,20987;18718,27143;20920,33346;26635,37170;34133,37170;40005,33439;42260,27189;40005,21080;34238,17256;128509,0;132494,1399;136583,5970;137160,113095;134643,118692;128876,121583;6921,121350;2150,118458;0,114354;1573,3964;5820,793" o:connectangles="0,0,0,0,0,0,0,0,0,0,0,0,0,0,0,0,0,0,0,0,0,0,0,0,0,0,0,0,0,0,0,0,0,0,0,0,0,0,0,0,0,0,0,0,0,0,0,0,0,0,0" textboxrect="0,0,2616,2610"/>
                      <o:lock v:ext="edit" verticies="t"/>
                      <v:textbox>
                        <w:txbxContent>
                          <w:p w14:paraId="20D9F0E6" w14:textId="77777777" w:rsidR="00791A80" w:rsidRPr="00E3287C" w:rsidRDefault="00791A80" w:rsidP="00791A80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9" w:history="1">
              <w:r w:rsidR="00C74A44">
                <w:rPr>
                  <w:rStyle w:val="Hyperlink"/>
                  <w:sz w:val="20"/>
                  <w:szCs w:val="20"/>
                </w:rPr>
                <w:t>linkedin.com/in/claro-evangelista</w:t>
              </w:r>
            </w:hyperlink>
            <w:r w:rsidRPr="00680D45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100" w:type="dxa"/>
            <w:vAlign w:val="center"/>
          </w:tcPr>
          <w:p w14:paraId="166F2D65" w14:textId="2BBF4B91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11A4D53D" wp14:editId="7B954D9D">
                      <wp:extent cx="118872" cy="118872"/>
                      <wp:effectExtent l="0" t="0" r="0" b="0"/>
                      <wp:docPr id="14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99ED17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Vc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jGAFXO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0" w:history="1">
              <w:r w:rsidR="00811649">
                <w:rPr>
                  <w:rStyle w:val="Hyperlink"/>
                  <w:sz w:val="20"/>
                  <w:szCs w:val="20"/>
                </w:rPr>
                <w:t>My Site</w:t>
              </w:r>
            </w:hyperlink>
          </w:p>
          <w:p w14:paraId="49D500BD" w14:textId="305314A7" w:rsidR="00BE68BC" w:rsidRDefault="00A60D51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3B828D5B" wp14:editId="1A759DA0">
                      <wp:extent cx="118872" cy="118872"/>
                      <wp:effectExtent l="0" t="0" r="0" b="0"/>
                      <wp:docPr id="6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0D6F85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/k6BQAAPB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GjKD+ToFAAA8G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1" w:history="1">
              <w:r>
                <w:rPr>
                  <w:rStyle w:val="Hyperlink"/>
                  <w:sz w:val="20"/>
                  <w:szCs w:val="20"/>
                </w:rPr>
                <w:t>github.com/ClaroEvangelista</w:t>
              </w:r>
            </w:hyperlink>
          </w:p>
        </w:tc>
      </w:tr>
    </w:tbl>
    <w:p w14:paraId="63838AA2" w14:textId="77777777" w:rsidR="00CE521E" w:rsidRDefault="00CE521E" w:rsidP="00CD446C">
      <w:pPr>
        <w:spacing w:after="0"/>
        <w:rPr>
          <w:sz w:val="20"/>
          <w:szCs w:val="20"/>
        </w:rPr>
      </w:pPr>
    </w:p>
    <w:p w14:paraId="47937FE6" w14:textId="5364FC53" w:rsidR="0034399C" w:rsidRPr="00965B42" w:rsidRDefault="0034399C" w:rsidP="00CD446C">
      <w:pPr>
        <w:spacing w:after="0"/>
        <w:rPr>
          <w:sz w:val="20"/>
          <w:szCs w:val="20"/>
        </w:rPr>
      </w:pPr>
      <w:r w:rsidRPr="00965B42">
        <w:rPr>
          <w:sz w:val="20"/>
          <w:szCs w:val="20"/>
        </w:rPr>
        <w:t>A solution-focused</w:t>
      </w:r>
      <w:r w:rsidR="007C6A0C">
        <w:rPr>
          <w:sz w:val="20"/>
          <w:szCs w:val="20"/>
        </w:rPr>
        <w:t xml:space="preserve"> and</w:t>
      </w:r>
      <w:r w:rsidR="00C03CCE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technically competent</w:t>
      </w:r>
      <w:r w:rsidR="00C03CCE">
        <w:rPr>
          <w:sz w:val="20"/>
          <w:szCs w:val="20"/>
        </w:rPr>
        <w:t xml:space="preserve"> </w:t>
      </w:r>
      <w:r w:rsidR="007C6A0C">
        <w:rPr>
          <w:sz w:val="20"/>
          <w:szCs w:val="20"/>
        </w:rPr>
        <w:t xml:space="preserve">Software </w:t>
      </w:r>
      <w:r w:rsidR="002C230E">
        <w:rPr>
          <w:sz w:val="20"/>
          <w:szCs w:val="20"/>
        </w:rPr>
        <w:t>Developer</w:t>
      </w:r>
      <w:r w:rsidR="0035679D">
        <w:rPr>
          <w:sz w:val="20"/>
          <w:szCs w:val="20"/>
        </w:rPr>
        <w:t>, with 20+ years of experience</w:t>
      </w:r>
      <w:r w:rsidRPr="00965B42">
        <w:rPr>
          <w:sz w:val="20"/>
          <w:szCs w:val="20"/>
        </w:rPr>
        <w:t>, highly efficient in implementing the best strategies that improve</w:t>
      </w:r>
      <w:r w:rsidR="00A93E2D" w:rsidRPr="00965B42">
        <w:rPr>
          <w:sz w:val="20"/>
          <w:szCs w:val="20"/>
        </w:rPr>
        <w:t xml:space="preserve"> products, services</w:t>
      </w:r>
      <w:r w:rsidR="001908E4">
        <w:rPr>
          <w:sz w:val="20"/>
          <w:szCs w:val="20"/>
        </w:rPr>
        <w:t>, and teams</w:t>
      </w:r>
      <w:r w:rsidRPr="00965B42">
        <w:rPr>
          <w:sz w:val="20"/>
          <w:szCs w:val="20"/>
        </w:rPr>
        <w:t xml:space="preserve">. </w:t>
      </w:r>
      <w:r w:rsidR="00241AD5" w:rsidRPr="00965B42">
        <w:rPr>
          <w:sz w:val="20"/>
          <w:szCs w:val="20"/>
        </w:rPr>
        <w:t>Having</w:t>
      </w:r>
      <w:r w:rsidR="002653BB">
        <w:rPr>
          <w:sz w:val="20"/>
          <w:szCs w:val="20"/>
        </w:rPr>
        <w:t xml:space="preserve"> architected</w:t>
      </w:r>
      <w:r w:rsidR="00D852C8">
        <w:rPr>
          <w:sz w:val="20"/>
          <w:szCs w:val="20"/>
        </w:rPr>
        <w:t xml:space="preserve"> and</w:t>
      </w:r>
      <w:r w:rsidR="002653BB">
        <w:rPr>
          <w:sz w:val="20"/>
          <w:szCs w:val="20"/>
        </w:rPr>
        <w:t xml:space="preserve"> </w:t>
      </w:r>
      <w:r w:rsidR="009C5874" w:rsidRPr="00965B42">
        <w:rPr>
          <w:sz w:val="20"/>
          <w:szCs w:val="20"/>
        </w:rPr>
        <w:t>develop</w:t>
      </w:r>
      <w:r w:rsidR="002653BB">
        <w:rPr>
          <w:sz w:val="20"/>
          <w:szCs w:val="20"/>
        </w:rPr>
        <w:t>ed</w:t>
      </w:r>
      <w:r w:rsidR="00D852C8">
        <w:rPr>
          <w:sz w:val="20"/>
          <w:szCs w:val="20"/>
        </w:rPr>
        <w:t xml:space="preserve"> </w:t>
      </w:r>
      <w:r w:rsidR="002653BB">
        <w:rPr>
          <w:sz w:val="20"/>
          <w:szCs w:val="20"/>
        </w:rPr>
        <w:t>multiple</w:t>
      </w:r>
      <w:r w:rsidR="00611988">
        <w:rPr>
          <w:sz w:val="20"/>
          <w:szCs w:val="20"/>
        </w:rPr>
        <w:t xml:space="preserve"> technical </w:t>
      </w:r>
      <w:r w:rsidR="002653BB">
        <w:rPr>
          <w:sz w:val="20"/>
          <w:szCs w:val="20"/>
        </w:rPr>
        <w:t>solutions</w:t>
      </w:r>
      <w:r w:rsidR="00777E17">
        <w:rPr>
          <w:sz w:val="20"/>
          <w:szCs w:val="20"/>
        </w:rPr>
        <w:t xml:space="preserve"> </w:t>
      </w:r>
      <w:r w:rsidR="00B24009">
        <w:rPr>
          <w:sz w:val="20"/>
          <w:szCs w:val="20"/>
        </w:rPr>
        <w:t>in various domains,</w:t>
      </w:r>
      <w:r w:rsidR="00241AD5" w:rsidRPr="00965B42">
        <w:rPr>
          <w:sz w:val="20"/>
          <w:szCs w:val="20"/>
        </w:rPr>
        <w:t xml:space="preserve"> </w:t>
      </w:r>
      <w:r w:rsidR="00611988" w:rsidRPr="00611988">
        <w:rPr>
          <w:sz w:val="20"/>
          <w:szCs w:val="20"/>
        </w:rPr>
        <w:t>I excel at driving all phases of projects by transforming simple requirements into quantifiable growth and revenue</w:t>
      </w:r>
      <w:r w:rsidR="009C5874" w:rsidRPr="00965B42">
        <w:rPr>
          <w:sz w:val="20"/>
          <w:szCs w:val="20"/>
        </w:rPr>
        <w:t xml:space="preserve">, </w:t>
      </w:r>
      <w:r w:rsidR="001C5D84" w:rsidRPr="00965B42">
        <w:rPr>
          <w:sz w:val="20"/>
          <w:szCs w:val="20"/>
        </w:rPr>
        <w:t>building products,</w:t>
      </w:r>
      <w:r w:rsidRPr="00965B42">
        <w:rPr>
          <w:sz w:val="20"/>
          <w:szCs w:val="20"/>
        </w:rPr>
        <w:t xml:space="preserve"> visualizing</w:t>
      </w:r>
      <w:r w:rsidR="000C2F36">
        <w:rPr>
          <w:sz w:val="20"/>
          <w:szCs w:val="20"/>
        </w:rPr>
        <w:t>,</w:t>
      </w:r>
      <w:r w:rsidRPr="00965B42">
        <w:rPr>
          <w:sz w:val="20"/>
          <w:szCs w:val="20"/>
        </w:rPr>
        <w:t xml:space="preserve"> and delivering expected results</w:t>
      </w:r>
      <w:r w:rsidR="0039329E" w:rsidRPr="00965B42">
        <w:rPr>
          <w:sz w:val="20"/>
          <w:szCs w:val="20"/>
        </w:rPr>
        <w:t xml:space="preserve">. </w:t>
      </w:r>
      <w:r w:rsidRPr="00965B42">
        <w:rPr>
          <w:sz w:val="20"/>
          <w:szCs w:val="20"/>
        </w:rPr>
        <w:t>Committed professional</w:t>
      </w:r>
      <w:r w:rsidR="007E29AE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highly organized</w:t>
      </w:r>
      <w:r w:rsidR="00686E7C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capable to work under</w:t>
      </w:r>
      <w:r w:rsidR="0039329E" w:rsidRPr="00965B42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pressure</w:t>
      </w:r>
      <w:r w:rsidR="00820A0C">
        <w:rPr>
          <w:sz w:val="20"/>
          <w:szCs w:val="20"/>
        </w:rPr>
        <w:t xml:space="preserve"> </w:t>
      </w:r>
      <w:r w:rsidR="00484A52">
        <w:rPr>
          <w:sz w:val="20"/>
          <w:szCs w:val="20"/>
        </w:rPr>
        <w:t>within</w:t>
      </w:r>
      <w:r w:rsidR="00F22EE7" w:rsidRPr="00965B42">
        <w:rPr>
          <w:sz w:val="20"/>
          <w:szCs w:val="20"/>
        </w:rPr>
        <w:t xml:space="preserve"> progressive teams</w:t>
      </w:r>
      <w:r w:rsidR="003B0603" w:rsidRPr="00965B42">
        <w:rPr>
          <w:sz w:val="20"/>
          <w:szCs w:val="20"/>
        </w:rPr>
        <w:t xml:space="preserve"> to</w:t>
      </w:r>
      <w:r w:rsidR="000E7B49" w:rsidRPr="00965B42">
        <w:rPr>
          <w:sz w:val="20"/>
          <w:szCs w:val="20"/>
        </w:rPr>
        <w:t xml:space="preserve"> implement solutions that perform.</w:t>
      </w:r>
    </w:p>
    <w:p w14:paraId="03D5D60E" w14:textId="77777777" w:rsidR="00AD13CB" w:rsidRPr="00720F6C" w:rsidRDefault="008C188C" w:rsidP="009D667F">
      <w:pPr>
        <w:pStyle w:val="Heading1"/>
        <w:spacing w:before="100" w:after="40"/>
        <w:rPr>
          <w:sz w:val="40"/>
          <w:szCs w:val="36"/>
        </w:rPr>
      </w:pPr>
      <w:sdt>
        <w:sdtPr>
          <w:rPr>
            <w:sz w:val="40"/>
            <w:szCs w:val="36"/>
          </w:rPr>
          <w:alias w:val="Skills:"/>
          <w:tag w:val="Skills:"/>
          <w:id w:val="-891506033"/>
          <w:placeholder>
            <w:docPart w:val="94D52FCACDEE425E886AD717A9201C28"/>
          </w:placeholder>
          <w:temporary/>
          <w:showingPlcHdr/>
          <w15:appearance w15:val="hidden"/>
        </w:sdtPr>
        <w:sdtEndPr/>
        <w:sdtContent>
          <w:r w:rsidR="004937AE" w:rsidRPr="006F20BA">
            <w:rPr>
              <w:sz w:val="24"/>
              <w:szCs w:val="24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5760"/>
        <w:gridCol w:w="5760"/>
      </w:tblGrid>
      <w:tr w:rsidR="005B1D68" w:rsidRPr="00720F6C" w14:paraId="350B0D7B" w14:textId="77777777" w:rsidTr="009555D9">
        <w:tc>
          <w:tcPr>
            <w:tcW w:w="5610" w:type="dxa"/>
          </w:tcPr>
          <w:p w14:paraId="0703AF93" w14:textId="136A581F" w:rsidR="00403BB6" w:rsidRDefault="00403BB6" w:rsidP="00C0678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  <w:p w14:paraId="35FE778E" w14:textId="4B4318B0" w:rsidR="00C0678B" w:rsidRPr="007C65E8" w:rsidRDefault="00553B3A" w:rsidP="00C0678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</w:t>
            </w:r>
            <w:r w:rsidR="00C0678B">
              <w:rPr>
                <w:sz w:val="20"/>
                <w:szCs w:val="20"/>
              </w:rPr>
              <w:t>, CSS, Bootstrap, Javascript, jQuery, Node, Express, APIs</w:t>
            </w:r>
            <w:r>
              <w:rPr>
                <w:sz w:val="20"/>
                <w:szCs w:val="20"/>
              </w:rPr>
              <w:t>, EJS</w:t>
            </w:r>
          </w:p>
          <w:p w14:paraId="1F7BD02E" w14:textId="7CB53729" w:rsidR="0096545B" w:rsidRPr="007C65E8" w:rsidRDefault="00C0678B" w:rsidP="007C65E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– earned the Entry level &amp; the Associate's level certificates</w:t>
            </w:r>
          </w:p>
          <w:p w14:paraId="42C29583" w14:textId="5C1859DE" w:rsidR="007C65E8" w:rsidRPr="007C65E8" w:rsidRDefault="00321B53" w:rsidP="007C65E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Git, GitHub</w:t>
            </w:r>
            <w:r w:rsidR="007C65E8" w:rsidRPr="007C65E8">
              <w:rPr>
                <w:sz w:val="20"/>
                <w:szCs w:val="20"/>
              </w:rPr>
              <w:t>, Git Bash</w:t>
            </w:r>
          </w:p>
          <w:p w14:paraId="2F3A3624" w14:textId="1007B9AA" w:rsidR="00321B53" w:rsidRPr="00403BB6" w:rsidRDefault="00EE203A" w:rsidP="00403BB6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>SQL, MySQL, MSSQL</w:t>
            </w:r>
            <w:r w:rsidR="000C72A6" w:rsidRPr="007C65E8">
              <w:rPr>
                <w:sz w:val="20"/>
                <w:szCs w:val="20"/>
              </w:rPr>
              <w:t xml:space="preserve">, </w:t>
            </w:r>
            <w:r w:rsidR="00905A31" w:rsidRPr="007C65E8">
              <w:rPr>
                <w:sz w:val="20"/>
                <w:szCs w:val="20"/>
              </w:rPr>
              <w:t>Oracle</w:t>
            </w:r>
            <w:r w:rsidR="00D01B73" w:rsidRPr="007C65E8">
              <w:rPr>
                <w:sz w:val="20"/>
                <w:szCs w:val="20"/>
              </w:rPr>
              <w:t>, Stored Procedures</w:t>
            </w:r>
            <w:r w:rsidR="00FA21CE" w:rsidRPr="007C65E8">
              <w:rPr>
                <w:sz w:val="20"/>
                <w:szCs w:val="20"/>
              </w:rPr>
              <w:t>, Views</w:t>
            </w:r>
          </w:p>
        </w:tc>
        <w:tc>
          <w:tcPr>
            <w:tcW w:w="5610" w:type="dxa"/>
            <w:tcMar>
              <w:left w:w="360" w:type="dxa"/>
              <w:right w:w="0" w:type="dxa"/>
            </w:tcMar>
          </w:tcPr>
          <w:p w14:paraId="138857D4" w14:textId="1AD33D94" w:rsidR="007C65E8" w:rsidRDefault="007C65E8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 xml:space="preserve">MS Office, </w:t>
            </w:r>
            <w:r w:rsidR="005033B2">
              <w:rPr>
                <w:sz w:val="20"/>
                <w:szCs w:val="20"/>
              </w:rPr>
              <w:t>Word</w:t>
            </w:r>
            <w:r w:rsidRPr="007C65E8">
              <w:rPr>
                <w:sz w:val="20"/>
                <w:szCs w:val="20"/>
              </w:rPr>
              <w:t>, Excel</w:t>
            </w:r>
            <w:r w:rsidR="00321B53">
              <w:rPr>
                <w:sz w:val="20"/>
                <w:szCs w:val="20"/>
              </w:rPr>
              <w:t>, Outlook</w:t>
            </w:r>
            <w:r w:rsidR="005033B2">
              <w:rPr>
                <w:sz w:val="20"/>
                <w:szCs w:val="20"/>
              </w:rPr>
              <w:t>, Access, PowerPoint</w:t>
            </w:r>
          </w:p>
          <w:p w14:paraId="58720C86" w14:textId="1FBA309D" w:rsidR="00E05DDB" w:rsidRPr="005F4F1C" w:rsidRDefault="00403BB6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 Macros, Pivot Tables, VLOOKUPs,</w:t>
            </w:r>
            <w:r w:rsidRPr="005F4F1C">
              <w:rPr>
                <w:sz w:val="20"/>
                <w:szCs w:val="20"/>
              </w:rPr>
              <w:t xml:space="preserve"> </w:t>
            </w:r>
            <w:r w:rsidR="00E05DDB" w:rsidRPr="005F4F1C">
              <w:rPr>
                <w:sz w:val="20"/>
                <w:szCs w:val="20"/>
              </w:rPr>
              <w:t>Visual Basic 6</w:t>
            </w:r>
          </w:p>
          <w:p w14:paraId="3426A917" w14:textId="4CC9D5FB" w:rsidR="00905A31" w:rsidRDefault="00905A31" w:rsidP="00E05DDB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SAP</w:t>
            </w:r>
          </w:p>
          <w:p w14:paraId="281F584A" w14:textId="77777777" w:rsidR="00EE5652" w:rsidRDefault="00905A31" w:rsidP="00BB51D6">
            <w:pPr>
              <w:pStyle w:val="ListBullet"/>
              <w:rPr>
                <w:sz w:val="20"/>
                <w:szCs w:val="20"/>
              </w:rPr>
            </w:pPr>
            <w:r w:rsidRPr="005F4F1C">
              <w:rPr>
                <w:sz w:val="20"/>
                <w:szCs w:val="20"/>
              </w:rPr>
              <w:t>WordPress development</w:t>
            </w:r>
          </w:p>
          <w:p w14:paraId="228A772F" w14:textId="4AC8851E" w:rsidR="00905A31" w:rsidRPr="00BB51D6" w:rsidRDefault="00DF3D76" w:rsidP="00A60D51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COBOL, Y2K, Mainframe, </w:t>
            </w:r>
            <w:r w:rsidR="00905A31" w:rsidRPr="00A61AA4">
              <w:rPr>
                <w:sz w:val="20"/>
                <w:szCs w:val="20"/>
              </w:rPr>
              <w:t xml:space="preserve">JCL, VSAM, CICS, DB2, </w:t>
            </w:r>
            <w:r w:rsidR="00905A31">
              <w:rPr>
                <w:sz w:val="20"/>
                <w:szCs w:val="20"/>
              </w:rPr>
              <w:t>IMS</w:t>
            </w:r>
          </w:p>
        </w:tc>
      </w:tr>
    </w:tbl>
    <w:p w14:paraId="09011F05" w14:textId="49D7E5D2" w:rsidR="00D02C54" w:rsidRPr="006F20BA" w:rsidRDefault="0096730A" w:rsidP="009D667F">
      <w:pPr>
        <w:pStyle w:val="Heading1"/>
        <w:spacing w:before="100" w:after="40"/>
        <w:rPr>
          <w:sz w:val="24"/>
          <w:szCs w:val="24"/>
        </w:rPr>
      </w:pPr>
      <w:r w:rsidRPr="006F20BA">
        <w:rPr>
          <w:sz w:val="24"/>
          <w:szCs w:val="24"/>
        </w:rPr>
        <w:t>Experience</w:t>
      </w:r>
    </w:p>
    <w:p w14:paraId="7C7A3BFB" w14:textId="7C0F2DB5" w:rsidR="005173FF" w:rsidRPr="00DB7FC8" w:rsidRDefault="00AD429C" w:rsidP="005173FF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1998 – MARCH 2020</w:t>
      </w:r>
    </w:p>
    <w:p w14:paraId="785C0C3C" w14:textId="5F16F1A2" w:rsidR="005173FF" w:rsidRDefault="001D1E3A" w:rsidP="005173FF">
      <w:pPr>
        <w:pStyle w:val="Heading2"/>
        <w:spacing w:after="0"/>
        <w:rPr>
          <w:color w:val="595959" w:themeColor="text1" w:themeTint="A6"/>
          <w:sz w:val="22"/>
          <w:szCs w:val="20"/>
        </w:rPr>
      </w:pPr>
      <w:r w:rsidRPr="001D1E3A">
        <w:rPr>
          <w:sz w:val="22"/>
          <w:szCs w:val="20"/>
        </w:rPr>
        <w:t>Programmer Analyst/Application Support</w:t>
      </w:r>
      <w:r>
        <w:rPr>
          <w:sz w:val="22"/>
          <w:szCs w:val="20"/>
        </w:rPr>
        <w:t xml:space="preserve"> </w:t>
      </w:r>
      <w:r w:rsidR="005173FF" w:rsidRPr="00DB7FC8">
        <w:rPr>
          <w:sz w:val="22"/>
          <w:szCs w:val="20"/>
        </w:rPr>
        <w:t xml:space="preserve">/ </w:t>
      </w:r>
      <w:r w:rsidR="003A374F" w:rsidRPr="003A374F">
        <w:rPr>
          <w:color w:val="595959" w:themeColor="text1" w:themeTint="A6"/>
          <w:sz w:val="22"/>
          <w:szCs w:val="20"/>
        </w:rPr>
        <w:t>P</w:t>
      </w:r>
      <w:r w:rsidR="003A374F">
        <w:rPr>
          <w:color w:val="595959" w:themeColor="text1" w:themeTint="A6"/>
          <w:sz w:val="22"/>
          <w:szCs w:val="20"/>
        </w:rPr>
        <w:t>remium Brands</w:t>
      </w:r>
      <w:r w:rsidR="003A374F" w:rsidRPr="003A374F">
        <w:rPr>
          <w:color w:val="595959" w:themeColor="text1" w:themeTint="A6"/>
          <w:sz w:val="22"/>
          <w:szCs w:val="20"/>
        </w:rPr>
        <w:t xml:space="preserve"> G</w:t>
      </w:r>
      <w:r w:rsidR="003A374F">
        <w:rPr>
          <w:color w:val="595959" w:themeColor="text1" w:themeTint="A6"/>
          <w:sz w:val="22"/>
          <w:szCs w:val="20"/>
        </w:rPr>
        <w:t>roup</w:t>
      </w:r>
      <w:r w:rsidR="003A374F" w:rsidRPr="003A374F">
        <w:rPr>
          <w:color w:val="595959" w:themeColor="text1" w:themeTint="A6"/>
          <w:sz w:val="22"/>
          <w:szCs w:val="20"/>
        </w:rPr>
        <w:t xml:space="preserve"> H</w:t>
      </w:r>
      <w:r w:rsidR="003A374F">
        <w:rPr>
          <w:color w:val="595959" w:themeColor="text1" w:themeTint="A6"/>
          <w:sz w:val="22"/>
          <w:szCs w:val="20"/>
        </w:rPr>
        <w:t>oldings</w:t>
      </w:r>
      <w:r w:rsidR="003A374F" w:rsidRPr="003A374F">
        <w:rPr>
          <w:color w:val="595959" w:themeColor="text1" w:themeTint="A6"/>
          <w:sz w:val="22"/>
          <w:szCs w:val="20"/>
        </w:rPr>
        <w:t xml:space="preserve"> I</w:t>
      </w:r>
      <w:r w:rsidR="003A374F">
        <w:rPr>
          <w:color w:val="595959" w:themeColor="text1" w:themeTint="A6"/>
          <w:sz w:val="22"/>
          <w:szCs w:val="20"/>
        </w:rPr>
        <w:t>nc.</w:t>
      </w:r>
      <w:r w:rsidR="005173FF" w:rsidRPr="002D14EB">
        <w:rPr>
          <w:color w:val="595959" w:themeColor="text1" w:themeTint="A6"/>
          <w:sz w:val="22"/>
          <w:szCs w:val="20"/>
        </w:rPr>
        <w:t>, New York, NY</w:t>
      </w:r>
    </w:p>
    <w:p w14:paraId="1F75924C" w14:textId="311BCAFA" w:rsidR="005173FF" w:rsidRDefault="00D157C2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Designed and developed custom </w:t>
      </w:r>
      <w:r w:rsidR="00C60B45">
        <w:rPr>
          <w:sz w:val="20"/>
          <w:szCs w:val="20"/>
        </w:rPr>
        <w:t xml:space="preserve">and complex </w:t>
      </w:r>
      <w:r>
        <w:rPr>
          <w:sz w:val="20"/>
          <w:szCs w:val="20"/>
        </w:rPr>
        <w:t>features using MS Excel VBA programming that helped the business</w:t>
      </w:r>
      <w:r w:rsidR="00C60B45">
        <w:rPr>
          <w:sz w:val="20"/>
          <w:szCs w:val="20"/>
        </w:rPr>
        <w:t>es</w:t>
      </w:r>
      <w:r>
        <w:rPr>
          <w:sz w:val="20"/>
          <w:szCs w:val="20"/>
        </w:rPr>
        <w:t xml:space="preserve"> grow faster</w:t>
      </w:r>
      <w:r w:rsidR="00020529">
        <w:rPr>
          <w:sz w:val="20"/>
          <w:szCs w:val="20"/>
        </w:rPr>
        <w:t xml:space="preserve"> and secure, always meeting the deadlines and project budgets</w:t>
      </w:r>
    </w:p>
    <w:p w14:paraId="79F818A3" w14:textId="56D8D5FF" w:rsidR="00C60B45" w:rsidRDefault="00397AA8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Architected, implemented, and maintained technical solutions for the manual invoice and profitability systems, automating processes and operations that transformed simple requirements into a quantifiable growth and revenue for the </w:t>
      </w:r>
      <w:r w:rsidR="00550AEC">
        <w:rPr>
          <w:sz w:val="20"/>
          <w:szCs w:val="20"/>
        </w:rPr>
        <w:t>company</w:t>
      </w:r>
    </w:p>
    <w:p w14:paraId="78504BA6" w14:textId="74C15A9B" w:rsidR="00397AA8" w:rsidRDefault="00206DD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Provided support and helped in developing solutions for SAP, WordPress-based, and custom applications, proposing new ideas</w:t>
      </w:r>
      <w:r w:rsidR="006B71EF">
        <w:rPr>
          <w:sz w:val="20"/>
          <w:szCs w:val="20"/>
        </w:rPr>
        <w:t xml:space="preserve"> quickly put into practice</w:t>
      </w:r>
      <w:r>
        <w:rPr>
          <w:sz w:val="20"/>
          <w:szCs w:val="20"/>
        </w:rPr>
        <w:t xml:space="preserve"> that </w:t>
      </w:r>
      <w:r w:rsidR="004F419E">
        <w:rPr>
          <w:sz w:val="20"/>
          <w:szCs w:val="20"/>
        </w:rPr>
        <w:t>solved business problems</w:t>
      </w:r>
    </w:p>
    <w:p w14:paraId="015F9C81" w14:textId="497D7598" w:rsidR="00D157C2" w:rsidRDefault="00E72E1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Maintained applications built with Visual Basic 6, ensuring a continuous deployment and integration </w:t>
      </w:r>
      <w:r w:rsidR="00976122">
        <w:rPr>
          <w:sz w:val="20"/>
          <w:szCs w:val="20"/>
        </w:rPr>
        <w:t>process following</w:t>
      </w:r>
      <w:r w:rsidR="001D7FCE">
        <w:rPr>
          <w:sz w:val="20"/>
          <w:szCs w:val="20"/>
        </w:rPr>
        <w:t xml:space="preserve"> the</w:t>
      </w:r>
      <w:r w:rsidR="00976122">
        <w:rPr>
          <w:sz w:val="20"/>
          <w:szCs w:val="20"/>
        </w:rPr>
        <w:t xml:space="preserve"> latest standards and procedures</w:t>
      </w:r>
    </w:p>
    <w:p w14:paraId="2C2DFA40" w14:textId="6877B3BB" w:rsidR="00414851" w:rsidRDefault="00414851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Managed and organized projects, as well as supporting developers in using the best practices through code review and pair-programming sessions</w:t>
      </w:r>
    </w:p>
    <w:p w14:paraId="5336E952" w14:textId="69FEB53B" w:rsidR="00AB672D" w:rsidRDefault="005D2316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Trained new employees in MS Excel’s VLOOKUP, Pivot Tables, and other technical </w:t>
      </w:r>
      <w:r w:rsidR="00304EE7">
        <w:rPr>
          <w:sz w:val="20"/>
          <w:szCs w:val="20"/>
        </w:rPr>
        <w:t>areas</w:t>
      </w:r>
      <w:r>
        <w:rPr>
          <w:sz w:val="20"/>
          <w:szCs w:val="20"/>
        </w:rPr>
        <w:t xml:space="preserve"> that helped them grow properly </w:t>
      </w:r>
      <w:r w:rsidR="006A6CA5">
        <w:rPr>
          <w:sz w:val="20"/>
          <w:szCs w:val="20"/>
        </w:rPr>
        <w:t>and implement scalable solutions</w:t>
      </w:r>
      <w:r>
        <w:rPr>
          <w:sz w:val="20"/>
          <w:szCs w:val="20"/>
        </w:rPr>
        <w:t xml:space="preserve"> in a secure environment</w:t>
      </w:r>
    </w:p>
    <w:p w14:paraId="4D5A8DD5" w14:textId="23B06414" w:rsidR="00BD70EF" w:rsidRPr="005173FF" w:rsidRDefault="00BD70EF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Gathered client requirements, proposing and implementing</w:t>
      </w:r>
      <w:r w:rsidR="00886E52">
        <w:rPr>
          <w:sz w:val="20"/>
          <w:szCs w:val="20"/>
        </w:rPr>
        <w:t xml:space="preserve"> viable</w:t>
      </w:r>
      <w:r>
        <w:rPr>
          <w:sz w:val="20"/>
          <w:szCs w:val="20"/>
        </w:rPr>
        <w:t xml:space="preserve"> technical solutions that automated processes and workflows</w:t>
      </w:r>
    </w:p>
    <w:p w14:paraId="6FE9B8D3" w14:textId="22151FE6" w:rsidR="003F7798" w:rsidRPr="00DB7FC8" w:rsidRDefault="002E18DB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1989 – 1997</w:t>
      </w:r>
    </w:p>
    <w:p w14:paraId="74645DAD" w14:textId="76F7269C" w:rsidR="003F7798" w:rsidRDefault="002D14EB" w:rsidP="003F7798">
      <w:pPr>
        <w:pStyle w:val="Heading2"/>
        <w:spacing w:after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>Mailroom Supervisor</w:t>
      </w:r>
      <w:r w:rsidR="003F7798">
        <w:rPr>
          <w:sz w:val="22"/>
          <w:szCs w:val="20"/>
        </w:rPr>
        <w:t xml:space="preserve"> </w:t>
      </w:r>
      <w:r w:rsidR="003F7798" w:rsidRPr="00DB7FC8">
        <w:rPr>
          <w:sz w:val="22"/>
          <w:szCs w:val="20"/>
        </w:rPr>
        <w:t xml:space="preserve">/ </w:t>
      </w:r>
      <w:r>
        <w:rPr>
          <w:color w:val="595959" w:themeColor="text1" w:themeTint="A6"/>
          <w:sz w:val="22"/>
          <w:szCs w:val="20"/>
        </w:rPr>
        <w:t>Milbank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Tweed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Hadley</w:t>
      </w:r>
      <w:r w:rsidRPr="002D14EB">
        <w:rPr>
          <w:color w:val="595959" w:themeColor="text1" w:themeTint="A6"/>
          <w:sz w:val="22"/>
          <w:szCs w:val="20"/>
        </w:rPr>
        <w:t xml:space="preserve"> &amp; McC</w:t>
      </w:r>
      <w:r>
        <w:rPr>
          <w:color w:val="595959" w:themeColor="text1" w:themeTint="A6"/>
          <w:sz w:val="22"/>
          <w:szCs w:val="20"/>
        </w:rPr>
        <w:t>loy</w:t>
      </w:r>
      <w:r w:rsidRPr="002D14EB">
        <w:rPr>
          <w:color w:val="595959" w:themeColor="text1" w:themeTint="A6"/>
          <w:sz w:val="22"/>
          <w:szCs w:val="20"/>
        </w:rPr>
        <w:t>, New York, NY</w:t>
      </w:r>
    </w:p>
    <w:p w14:paraId="4CA1E8A5" w14:textId="4A37AA15" w:rsidR="00C45697" w:rsidRDefault="00C45697" w:rsidP="00C45697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Automated processes and improved shipment and electronic tracking operations </w:t>
      </w:r>
      <w:r w:rsidR="003B1A7F">
        <w:rPr>
          <w:sz w:val="20"/>
          <w:szCs w:val="20"/>
        </w:rPr>
        <w:t>that reduced manual work considerably</w:t>
      </w:r>
      <w:r w:rsidR="001B76FE">
        <w:rPr>
          <w:sz w:val="20"/>
          <w:szCs w:val="20"/>
        </w:rPr>
        <w:t>, improving the workflow’s efficiency, as well as enhancing the security levels and procedures</w:t>
      </w:r>
    </w:p>
    <w:p w14:paraId="31C959E2" w14:textId="2A08AAC7" w:rsidR="003F7798" w:rsidRDefault="00FD143A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Coordinated daily activities and work assignments, supervising the activity of a team of 10-12 individuals</w:t>
      </w:r>
    </w:p>
    <w:p w14:paraId="7B9963F3" w14:textId="635FDF56" w:rsidR="008F21FE" w:rsidRDefault="00FD143A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Performed interviews and trained new employees into becoming valuable technicians that helped the company grow faster</w:t>
      </w:r>
    </w:p>
    <w:p w14:paraId="4B6747EF" w14:textId="6CF45902" w:rsidR="00C45697" w:rsidRPr="004919FE" w:rsidRDefault="00C45697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Appreciated by the board for the hard work and excellent results, receiving the award for perfect attendance </w:t>
      </w:r>
      <w:r w:rsidR="005473A7">
        <w:rPr>
          <w:sz w:val="20"/>
          <w:szCs w:val="20"/>
        </w:rPr>
        <w:t>during</w:t>
      </w:r>
      <w:r>
        <w:rPr>
          <w:sz w:val="20"/>
          <w:szCs w:val="20"/>
        </w:rPr>
        <w:t xml:space="preserve"> the last 3 years</w:t>
      </w:r>
    </w:p>
    <w:p w14:paraId="5D02AC7D" w14:textId="5D450947" w:rsidR="00C445F3" w:rsidRDefault="00C445F3" w:rsidP="009D667F">
      <w:pPr>
        <w:pStyle w:val="Heading1"/>
        <w:spacing w:before="100" w:after="40"/>
        <w:rPr>
          <w:sz w:val="24"/>
          <w:szCs w:val="24"/>
        </w:rPr>
      </w:pPr>
      <w:r w:rsidRPr="00965B42">
        <w:rPr>
          <w:sz w:val="24"/>
          <w:szCs w:val="24"/>
        </w:rPr>
        <w:t>Education</w:t>
      </w:r>
    </w:p>
    <w:p w14:paraId="27C2F011" w14:textId="3A597131" w:rsidR="00B028D6" w:rsidRPr="00965B42" w:rsidRDefault="00B028D6" w:rsidP="00B028D6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</w:t>
      </w:r>
      <w:r w:rsidR="00A32507">
        <w:rPr>
          <w:sz w:val="20"/>
          <w:szCs w:val="22"/>
        </w:rPr>
        <w:t>997</w:t>
      </w:r>
    </w:p>
    <w:p w14:paraId="3836C226" w14:textId="6CB1B98E" w:rsidR="00B028D6" w:rsidRDefault="00A32507" w:rsidP="00B028D6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 w:rsidRPr="00A32507">
        <w:rPr>
          <w:sz w:val="22"/>
          <w:szCs w:val="20"/>
        </w:rPr>
        <w:t xml:space="preserve">Diploma in Computer Programming </w:t>
      </w:r>
      <w:r w:rsidR="00B028D6" w:rsidRPr="00965B42">
        <w:rPr>
          <w:sz w:val="22"/>
          <w:szCs w:val="20"/>
        </w:rPr>
        <w:t xml:space="preserve">/ </w:t>
      </w:r>
      <w:r>
        <w:rPr>
          <w:color w:val="595959" w:themeColor="text1" w:themeTint="A6"/>
          <w:sz w:val="22"/>
          <w:szCs w:val="20"/>
        </w:rPr>
        <w:t>The Chubb Institute</w:t>
      </w:r>
      <w:r w:rsidRPr="00A32507">
        <w:rPr>
          <w:color w:val="595959" w:themeColor="text1" w:themeTint="A6"/>
          <w:sz w:val="22"/>
          <w:szCs w:val="20"/>
        </w:rPr>
        <w:t>, New York, NY</w:t>
      </w:r>
    </w:p>
    <w:p w14:paraId="79287020" w14:textId="11C7F585" w:rsidR="0069710E" w:rsidRPr="0069710E" w:rsidRDefault="0069710E" w:rsidP="00E55077">
      <w:pPr>
        <w:spacing w:after="0"/>
        <w:rPr>
          <w:sz w:val="20"/>
          <w:szCs w:val="20"/>
        </w:rPr>
      </w:pPr>
      <w:r w:rsidRPr="0069710E">
        <w:rPr>
          <w:b/>
          <w:bCs/>
          <w:sz w:val="20"/>
          <w:szCs w:val="20"/>
        </w:rPr>
        <w:t>GPA:</w:t>
      </w:r>
      <w:r w:rsidRPr="0069710E">
        <w:rPr>
          <w:sz w:val="20"/>
          <w:szCs w:val="20"/>
        </w:rPr>
        <w:t xml:space="preserve"> 96.38</w:t>
      </w:r>
      <w:r w:rsidR="00C73467">
        <w:rPr>
          <w:sz w:val="20"/>
          <w:szCs w:val="20"/>
        </w:rPr>
        <w:t>.</w:t>
      </w:r>
    </w:p>
    <w:p w14:paraId="2A8EA6B1" w14:textId="4AC30F82" w:rsidR="0040218B" w:rsidRPr="00965B42" w:rsidRDefault="00E410CC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1983</w:t>
      </w:r>
    </w:p>
    <w:p w14:paraId="74743E80" w14:textId="56D50382" w:rsidR="0040218B" w:rsidRPr="00FF594D" w:rsidRDefault="0040218B" w:rsidP="00FF594D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 xml:space="preserve">Bachelor of </w:t>
      </w:r>
      <w:r w:rsidR="00122A43">
        <w:rPr>
          <w:sz w:val="22"/>
          <w:szCs w:val="20"/>
        </w:rPr>
        <w:t xml:space="preserve">Science in </w:t>
      </w:r>
      <w:r w:rsidR="00E410CC">
        <w:rPr>
          <w:sz w:val="22"/>
          <w:szCs w:val="20"/>
        </w:rPr>
        <w:t>Civil Engineering</w:t>
      </w:r>
      <w:r>
        <w:rPr>
          <w:sz w:val="22"/>
          <w:szCs w:val="20"/>
        </w:rPr>
        <w:t xml:space="preserve"> </w:t>
      </w:r>
      <w:r w:rsidRPr="00965B42">
        <w:rPr>
          <w:sz w:val="22"/>
          <w:szCs w:val="20"/>
        </w:rPr>
        <w:t xml:space="preserve">/ </w:t>
      </w:r>
      <w:r w:rsidR="00E410CC">
        <w:rPr>
          <w:color w:val="595959" w:themeColor="text1" w:themeTint="A6"/>
          <w:sz w:val="22"/>
          <w:szCs w:val="20"/>
        </w:rPr>
        <w:t>Cebu Institute of Technology</w:t>
      </w:r>
      <w:r w:rsidR="00C737B9">
        <w:rPr>
          <w:color w:val="595959" w:themeColor="text1" w:themeTint="A6"/>
          <w:sz w:val="22"/>
          <w:szCs w:val="20"/>
        </w:rPr>
        <w:t xml:space="preserve">, </w:t>
      </w:r>
      <w:r w:rsidR="00E410CC">
        <w:rPr>
          <w:color w:val="595959" w:themeColor="text1" w:themeTint="A6"/>
          <w:sz w:val="22"/>
          <w:szCs w:val="20"/>
        </w:rPr>
        <w:t xml:space="preserve">Cebu, </w:t>
      </w:r>
      <w:r w:rsidR="00663D0A" w:rsidRPr="00663D0A">
        <w:rPr>
          <w:color w:val="595959" w:themeColor="text1" w:themeTint="A6"/>
          <w:sz w:val="22"/>
          <w:szCs w:val="20"/>
        </w:rPr>
        <w:t>Philippines</w:t>
      </w:r>
    </w:p>
    <w:p w14:paraId="2DBD9D1A" w14:textId="49DD716A" w:rsidR="0025364E" w:rsidRDefault="00F2782C" w:rsidP="009D667F">
      <w:pPr>
        <w:pStyle w:val="Heading1"/>
        <w:spacing w:before="100" w:after="40"/>
        <w:rPr>
          <w:sz w:val="24"/>
          <w:szCs w:val="24"/>
        </w:rPr>
      </w:pPr>
      <w:bookmarkStart w:id="1" w:name="_Hlk40905855"/>
      <w:r>
        <w:rPr>
          <w:sz w:val="24"/>
          <w:szCs w:val="24"/>
        </w:rPr>
        <w:t>Certifications</w:t>
      </w:r>
    </w:p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361"/>
        <w:gridCol w:w="1559"/>
        <w:gridCol w:w="1362"/>
        <w:gridCol w:w="4158"/>
      </w:tblGrid>
      <w:tr w:rsidR="007550B4" w14:paraId="3D3976B1" w14:textId="139BFD41" w:rsidTr="00A5294D">
        <w:tc>
          <w:tcPr>
            <w:tcW w:w="4361" w:type="dxa"/>
            <w:hideMark/>
          </w:tcPr>
          <w:p w14:paraId="5E40C5E3" w14:textId="304DF405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Name</w:t>
            </w:r>
          </w:p>
        </w:tc>
        <w:tc>
          <w:tcPr>
            <w:tcW w:w="1559" w:type="dxa"/>
            <w:hideMark/>
          </w:tcPr>
          <w:p w14:paraId="75F46E54" w14:textId="29876748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Institution</w:t>
            </w:r>
          </w:p>
        </w:tc>
        <w:tc>
          <w:tcPr>
            <w:tcW w:w="1362" w:type="dxa"/>
          </w:tcPr>
          <w:p w14:paraId="5AC5C5DB" w14:textId="61464C0F" w:rsidR="00382A5C" w:rsidRDefault="00905910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Issue Date</w:t>
            </w:r>
          </w:p>
        </w:tc>
        <w:tc>
          <w:tcPr>
            <w:tcW w:w="4158" w:type="dxa"/>
          </w:tcPr>
          <w:p w14:paraId="624F5DFC" w14:textId="1C61A35B" w:rsidR="00382A5C" w:rsidRDefault="007550B4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Link</w:t>
            </w:r>
          </w:p>
        </w:tc>
      </w:tr>
      <w:tr w:rsidR="00192DE0" w14:paraId="2CC4E089" w14:textId="77777777" w:rsidTr="00A5294D">
        <w:tc>
          <w:tcPr>
            <w:tcW w:w="4361" w:type="dxa"/>
          </w:tcPr>
          <w:p w14:paraId="0071232C" w14:textId="6921E045" w:rsidR="00192DE0" w:rsidRPr="00C93D7B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AC0183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GitHub Fundamentals: A Project-Based Learning Approach</w:t>
            </w:r>
          </w:p>
        </w:tc>
        <w:tc>
          <w:tcPr>
            <w:tcW w:w="1559" w:type="dxa"/>
          </w:tcPr>
          <w:p w14:paraId="0F5EF55A" w14:textId="53A5A0B7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Udemy</w:t>
            </w:r>
          </w:p>
        </w:tc>
        <w:tc>
          <w:tcPr>
            <w:tcW w:w="1362" w:type="dxa"/>
          </w:tcPr>
          <w:p w14:paraId="48F7312C" w14:textId="14136AAB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E264228" w14:textId="3B1C9AAC" w:rsidR="00192DE0" w:rsidRDefault="008C188C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2" w:history="1">
              <w:r w:rsidR="004A04FB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https://www.udemy.com/certificate/UC-e23490f0-1f06-4659-8967-e0d36787d84b/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1A7593CB" w14:textId="77777777" w:rsidTr="00A5294D">
        <w:tc>
          <w:tcPr>
            <w:tcW w:w="4361" w:type="dxa"/>
          </w:tcPr>
          <w:p w14:paraId="50543901" w14:textId="20D04666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C93D7B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PCAP – Certified Associate in Python Programming</w:t>
            </w:r>
          </w:p>
        </w:tc>
        <w:tc>
          <w:tcPr>
            <w:tcW w:w="1559" w:type="dxa"/>
          </w:tcPr>
          <w:p w14:paraId="4A1BB487" w14:textId="2909003E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23E97EBA" w14:textId="64F5F121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FAF7DAF" w14:textId="323773D6" w:rsidR="00192DE0" w:rsidRDefault="008C188C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3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https://verify.openedg.org/?id=JyRA.3Ixh.hO4g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0E5637BF" w14:textId="77777777" w:rsidTr="00A5294D">
        <w:tc>
          <w:tcPr>
            <w:tcW w:w="4361" w:type="dxa"/>
          </w:tcPr>
          <w:p w14:paraId="685C8392" w14:textId="21916A6D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6B1C1C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PCEP – Certified Entry-Level Python Programmer</w:t>
            </w:r>
          </w:p>
        </w:tc>
        <w:tc>
          <w:tcPr>
            <w:tcW w:w="1559" w:type="dxa"/>
          </w:tcPr>
          <w:p w14:paraId="403055D9" w14:textId="6FAD90DB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195A4F8F" w14:textId="5E3B2445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April 2020</w:t>
            </w:r>
          </w:p>
        </w:tc>
        <w:tc>
          <w:tcPr>
            <w:tcW w:w="4158" w:type="dxa"/>
          </w:tcPr>
          <w:p w14:paraId="38AADFBD" w14:textId="0983B31D" w:rsidR="00192DE0" w:rsidRDefault="008C188C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4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https://verify.openedg.org/?id=nax6.shWX.dT2v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bookmarkEnd w:id="1"/>
    </w:tbl>
    <w:p w14:paraId="003F12B9" w14:textId="309AC304" w:rsidR="00535B84" w:rsidRPr="00CF4272" w:rsidRDefault="00535B84" w:rsidP="00BB500A">
      <w:pPr>
        <w:pStyle w:val="Heading2"/>
        <w:rPr>
          <w:rFonts w:asciiTheme="minorHAnsi" w:hAnsiTheme="minorHAnsi" w:cstheme="minorHAnsi"/>
          <w:b w:val="0"/>
          <w:bCs/>
          <w:color w:val="595959" w:themeColor="text1" w:themeTint="A6"/>
          <w:sz w:val="20"/>
          <w:szCs w:val="18"/>
        </w:rPr>
      </w:pPr>
    </w:p>
    <w:sectPr w:rsidR="00535B84" w:rsidRPr="00CF4272" w:rsidSect="00A60D51">
      <w:footerReference w:type="default" r:id="rId15"/>
      <w:pgSz w:w="12240" w:h="15840" w:code="1"/>
      <w:pgMar w:top="432" w:right="360" w:bottom="360" w:left="36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8A89D6" w14:textId="77777777" w:rsidR="008C188C" w:rsidRDefault="008C188C" w:rsidP="00725803">
      <w:pPr>
        <w:spacing w:after="0"/>
      </w:pPr>
      <w:r>
        <w:separator/>
      </w:r>
    </w:p>
  </w:endnote>
  <w:endnote w:type="continuationSeparator" w:id="0">
    <w:p w14:paraId="534CC0CB" w14:textId="77777777" w:rsidR="008C188C" w:rsidRDefault="008C188C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6268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1AF6B" w14:textId="77777777" w:rsidR="001D2427" w:rsidRDefault="001D242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3B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F42127" w14:textId="77777777" w:rsidR="008C188C" w:rsidRDefault="008C188C" w:rsidP="00725803">
      <w:pPr>
        <w:spacing w:after="0"/>
      </w:pPr>
      <w:r>
        <w:separator/>
      </w:r>
    </w:p>
  </w:footnote>
  <w:footnote w:type="continuationSeparator" w:id="0">
    <w:p w14:paraId="0F6C069B" w14:textId="77777777" w:rsidR="008C188C" w:rsidRDefault="008C188C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792E7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53CC3F1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ACF"/>
    <w:rsid w:val="00000759"/>
    <w:rsid w:val="00001A70"/>
    <w:rsid w:val="00001F0F"/>
    <w:rsid w:val="00001FEC"/>
    <w:rsid w:val="00002923"/>
    <w:rsid w:val="00004233"/>
    <w:rsid w:val="00004F6E"/>
    <w:rsid w:val="0000683B"/>
    <w:rsid w:val="00010AA5"/>
    <w:rsid w:val="0001253E"/>
    <w:rsid w:val="000130C9"/>
    <w:rsid w:val="00015C8D"/>
    <w:rsid w:val="000160CE"/>
    <w:rsid w:val="00017578"/>
    <w:rsid w:val="00020529"/>
    <w:rsid w:val="00020AD7"/>
    <w:rsid w:val="00021A48"/>
    <w:rsid w:val="00022DA6"/>
    <w:rsid w:val="000230AB"/>
    <w:rsid w:val="00023127"/>
    <w:rsid w:val="000249AE"/>
    <w:rsid w:val="00024F3E"/>
    <w:rsid w:val="00024F9F"/>
    <w:rsid w:val="000254D7"/>
    <w:rsid w:val="00025579"/>
    <w:rsid w:val="00025E77"/>
    <w:rsid w:val="00025FF9"/>
    <w:rsid w:val="00027312"/>
    <w:rsid w:val="00027E4F"/>
    <w:rsid w:val="000326BD"/>
    <w:rsid w:val="00032957"/>
    <w:rsid w:val="00033B4B"/>
    <w:rsid w:val="000341C1"/>
    <w:rsid w:val="00034A96"/>
    <w:rsid w:val="0003603B"/>
    <w:rsid w:val="000370D1"/>
    <w:rsid w:val="00037D76"/>
    <w:rsid w:val="00042EB8"/>
    <w:rsid w:val="000441B4"/>
    <w:rsid w:val="000452CC"/>
    <w:rsid w:val="00045628"/>
    <w:rsid w:val="000472F3"/>
    <w:rsid w:val="00047A07"/>
    <w:rsid w:val="00050AB9"/>
    <w:rsid w:val="000511F2"/>
    <w:rsid w:val="0005265A"/>
    <w:rsid w:val="000527D8"/>
    <w:rsid w:val="000529EB"/>
    <w:rsid w:val="00052FA6"/>
    <w:rsid w:val="00053C66"/>
    <w:rsid w:val="00053D19"/>
    <w:rsid w:val="00054E5F"/>
    <w:rsid w:val="00054E73"/>
    <w:rsid w:val="000554E6"/>
    <w:rsid w:val="00055D41"/>
    <w:rsid w:val="00055FB9"/>
    <w:rsid w:val="000563DC"/>
    <w:rsid w:val="00061FF0"/>
    <w:rsid w:val="00062314"/>
    <w:rsid w:val="000630E6"/>
    <w:rsid w:val="000645F2"/>
    <w:rsid w:val="00064E6E"/>
    <w:rsid w:val="0006589F"/>
    <w:rsid w:val="00065B28"/>
    <w:rsid w:val="00065B96"/>
    <w:rsid w:val="000675F0"/>
    <w:rsid w:val="0006783C"/>
    <w:rsid w:val="00067903"/>
    <w:rsid w:val="00067A97"/>
    <w:rsid w:val="00067B66"/>
    <w:rsid w:val="0007158A"/>
    <w:rsid w:val="00071910"/>
    <w:rsid w:val="000728CA"/>
    <w:rsid w:val="00073554"/>
    <w:rsid w:val="00074CB1"/>
    <w:rsid w:val="000750F4"/>
    <w:rsid w:val="000756C8"/>
    <w:rsid w:val="000757E9"/>
    <w:rsid w:val="00076F2A"/>
    <w:rsid w:val="000802B7"/>
    <w:rsid w:val="000806ED"/>
    <w:rsid w:val="00080CC7"/>
    <w:rsid w:val="00081BEC"/>
    <w:rsid w:val="000821A6"/>
    <w:rsid w:val="00082F03"/>
    <w:rsid w:val="000835A0"/>
    <w:rsid w:val="0008381D"/>
    <w:rsid w:val="000843D9"/>
    <w:rsid w:val="0008557F"/>
    <w:rsid w:val="0008580D"/>
    <w:rsid w:val="000872CD"/>
    <w:rsid w:val="00087735"/>
    <w:rsid w:val="00087F62"/>
    <w:rsid w:val="0009035F"/>
    <w:rsid w:val="000906C1"/>
    <w:rsid w:val="00091D62"/>
    <w:rsid w:val="000924AB"/>
    <w:rsid w:val="00093034"/>
    <w:rsid w:val="0009347D"/>
    <w:rsid w:val="000934A2"/>
    <w:rsid w:val="000A12D8"/>
    <w:rsid w:val="000A15B0"/>
    <w:rsid w:val="000A18F6"/>
    <w:rsid w:val="000A1D7F"/>
    <w:rsid w:val="000A2036"/>
    <w:rsid w:val="000A220A"/>
    <w:rsid w:val="000A34C6"/>
    <w:rsid w:val="000A383B"/>
    <w:rsid w:val="000A504F"/>
    <w:rsid w:val="000A5DE7"/>
    <w:rsid w:val="000A6AFE"/>
    <w:rsid w:val="000A6B84"/>
    <w:rsid w:val="000B0509"/>
    <w:rsid w:val="000B137E"/>
    <w:rsid w:val="000B256B"/>
    <w:rsid w:val="000B4B42"/>
    <w:rsid w:val="000B791C"/>
    <w:rsid w:val="000C230F"/>
    <w:rsid w:val="000C2D42"/>
    <w:rsid w:val="000C2F36"/>
    <w:rsid w:val="000C4AD7"/>
    <w:rsid w:val="000C4C6F"/>
    <w:rsid w:val="000C4FE3"/>
    <w:rsid w:val="000C6C5A"/>
    <w:rsid w:val="000C72A6"/>
    <w:rsid w:val="000C75C2"/>
    <w:rsid w:val="000C7FEF"/>
    <w:rsid w:val="000D2B82"/>
    <w:rsid w:val="000D4E25"/>
    <w:rsid w:val="000D6740"/>
    <w:rsid w:val="000D6A74"/>
    <w:rsid w:val="000D6E78"/>
    <w:rsid w:val="000D78E1"/>
    <w:rsid w:val="000D7B70"/>
    <w:rsid w:val="000E01AA"/>
    <w:rsid w:val="000E034C"/>
    <w:rsid w:val="000E0456"/>
    <w:rsid w:val="000E0B72"/>
    <w:rsid w:val="000E114C"/>
    <w:rsid w:val="000E15CB"/>
    <w:rsid w:val="000E19DD"/>
    <w:rsid w:val="000E1DFF"/>
    <w:rsid w:val="000E21C2"/>
    <w:rsid w:val="000E288A"/>
    <w:rsid w:val="000E3468"/>
    <w:rsid w:val="000E3654"/>
    <w:rsid w:val="000E4B9A"/>
    <w:rsid w:val="000E5209"/>
    <w:rsid w:val="000E70FA"/>
    <w:rsid w:val="000E7B49"/>
    <w:rsid w:val="000F01A5"/>
    <w:rsid w:val="000F1812"/>
    <w:rsid w:val="000F2051"/>
    <w:rsid w:val="000F2E58"/>
    <w:rsid w:val="000F3EC0"/>
    <w:rsid w:val="000F5CCD"/>
    <w:rsid w:val="000F660A"/>
    <w:rsid w:val="000F69F0"/>
    <w:rsid w:val="000F6AC9"/>
    <w:rsid w:val="001006EF"/>
    <w:rsid w:val="00100AC2"/>
    <w:rsid w:val="001011E3"/>
    <w:rsid w:val="00101231"/>
    <w:rsid w:val="00103178"/>
    <w:rsid w:val="00103DCF"/>
    <w:rsid w:val="001061CB"/>
    <w:rsid w:val="001069F5"/>
    <w:rsid w:val="001103FC"/>
    <w:rsid w:val="00110402"/>
    <w:rsid w:val="00110E3F"/>
    <w:rsid w:val="00113572"/>
    <w:rsid w:val="00113BC2"/>
    <w:rsid w:val="00114AF2"/>
    <w:rsid w:val="0011619F"/>
    <w:rsid w:val="001173C2"/>
    <w:rsid w:val="00117646"/>
    <w:rsid w:val="001203D5"/>
    <w:rsid w:val="0012049A"/>
    <w:rsid w:val="0012080D"/>
    <w:rsid w:val="001209B0"/>
    <w:rsid w:val="00121DA8"/>
    <w:rsid w:val="00122193"/>
    <w:rsid w:val="00122A43"/>
    <w:rsid w:val="00122FEA"/>
    <w:rsid w:val="00123B7F"/>
    <w:rsid w:val="001244B2"/>
    <w:rsid w:val="00124B5A"/>
    <w:rsid w:val="0012536E"/>
    <w:rsid w:val="00126882"/>
    <w:rsid w:val="00126AE6"/>
    <w:rsid w:val="00130688"/>
    <w:rsid w:val="0013119B"/>
    <w:rsid w:val="001316E1"/>
    <w:rsid w:val="001335C0"/>
    <w:rsid w:val="00133AAB"/>
    <w:rsid w:val="001340C2"/>
    <w:rsid w:val="00134A20"/>
    <w:rsid w:val="00135225"/>
    <w:rsid w:val="00135295"/>
    <w:rsid w:val="00135D34"/>
    <w:rsid w:val="00137256"/>
    <w:rsid w:val="001376E3"/>
    <w:rsid w:val="001377F1"/>
    <w:rsid w:val="00137D15"/>
    <w:rsid w:val="00137F1D"/>
    <w:rsid w:val="00140018"/>
    <w:rsid w:val="001403CC"/>
    <w:rsid w:val="0014366E"/>
    <w:rsid w:val="0014501F"/>
    <w:rsid w:val="0014633A"/>
    <w:rsid w:val="00146604"/>
    <w:rsid w:val="001472EC"/>
    <w:rsid w:val="001478EB"/>
    <w:rsid w:val="00150BDB"/>
    <w:rsid w:val="00151898"/>
    <w:rsid w:val="001521A0"/>
    <w:rsid w:val="001524D0"/>
    <w:rsid w:val="0015275E"/>
    <w:rsid w:val="00152C36"/>
    <w:rsid w:val="0015424F"/>
    <w:rsid w:val="001548E2"/>
    <w:rsid w:val="0015596B"/>
    <w:rsid w:val="00155A14"/>
    <w:rsid w:val="00155EBE"/>
    <w:rsid w:val="00156C62"/>
    <w:rsid w:val="00156C98"/>
    <w:rsid w:val="00156D5D"/>
    <w:rsid w:val="00157066"/>
    <w:rsid w:val="00157EE3"/>
    <w:rsid w:val="00160060"/>
    <w:rsid w:val="00160839"/>
    <w:rsid w:val="00161704"/>
    <w:rsid w:val="00161B3D"/>
    <w:rsid w:val="00163343"/>
    <w:rsid w:val="00163521"/>
    <w:rsid w:val="00163910"/>
    <w:rsid w:val="00163BB1"/>
    <w:rsid w:val="00163E9E"/>
    <w:rsid w:val="00163FB8"/>
    <w:rsid w:val="001644F7"/>
    <w:rsid w:val="00166F6A"/>
    <w:rsid w:val="0016771A"/>
    <w:rsid w:val="00167892"/>
    <w:rsid w:val="00167E5E"/>
    <w:rsid w:val="001705E2"/>
    <w:rsid w:val="0017062A"/>
    <w:rsid w:val="001709E0"/>
    <w:rsid w:val="001712DD"/>
    <w:rsid w:val="0017145F"/>
    <w:rsid w:val="00171610"/>
    <w:rsid w:val="00171BF2"/>
    <w:rsid w:val="001721EA"/>
    <w:rsid w:val="00172305"/>
    <w:rsid w:val="001730A1"/>
    <w:rsid w:val="00175DBA"/>
    <w:rsid w:val="001761E0"/>
    <w:rsid w:val="0018076C"/>
    <w:rsid w:val="00180F61"/>
    <w:rsid w:val="00181CB5"/>
    <w:rsid w:val="001842C5"/>
    <w:rsid w:val="00185AE3"/>
    <w:rsid w:val="0018668D"/>
    <w:rsid w:val="00186D2E"/>
    <w:rsid w:val="0018789F"/>
    <w:rsid w:val="00187E7E"/>
    <w:rsid w:val="001907BF"/>
    <w:rsid w:val="001908E4"/>
    <w:rsid w:val="00190D68"/>
    <w:rsid w:val="00190D89"/>
    <w:rsid w:val="00192DE0"/>
    <w:rsid w:val="001932FF"/>
    <w:rsid w:val="001934B0"/>
    <w:rsid w:val="00193723"/>
    <w:rsid w:val="00193EB8"/>
    <w:rsid w:val="0019411C"/>
    <w:rsid w:val="00195716"/>
    <w:rsid w:val="00195D61"/>
    <w:rsid w:val="001962DB"/>
    <w:rsid w:val="00196A22"/>
    <w:rsid w:val="001972C7"/>
    <w:rsid w:val="001A0F2E"/>
    <w:rsid w:val="001A1B7D"/>
    <w:rsid w:val="001A1C59"/>
    <w:rsid w:val="001A478F"/>
    <w:rsid w:val="001A4AF6"/>
    <w:rsid w:val="001A4ED8"/>
    <w:rsid w:val="001A65B1"/>
    <w:rsid w:val="001B0955"/>
    <w:rsid w:val="001B27FE"/>
    <w:rsid w:val="001B2831"/>
    <w:rsid w:val="001B4C0D"/>
    <w:rsid w:val="001B635B"/>
    <w:rsid w:val="001B6A18"/>
    <w:rsid w:val="001B76FE"/>
    <w:rsid w:val="001B79A7"/>
    <w:rsid w:val="001C0376"/>
    <w:rsid w:val="001C08D2"/>
    <w:rsid w:val="001C25E3"/>
    <w:rsid w:val="001C2FD9"/>
    <w:rsid w:val="001C45FA"/>
    <w:rsid w:val="001C5D84"/>
    <w:rsid w:val="001C6566"/>
    <w:rsid w:val="001C7748"/>
    <w:rsid w:val="001C7FAD"/>
    <w:rsid w:val="001D1E3A"/>
    <w:rsid w:val="001D2427"/>
    <w:rsid w:val="001D24BB"/>
    <w:rsid w:val="001D2623"/>
    <w:rsid w:val="001D39D3"/>
    <w:rsid w:val="001D41CD"/>
    <w:rsid w:val="001D45C7"/>
    <w:rsid w:val="001D4874"/>
    <w:rsid w:val="001D4D70"/>
    <w:rsid w:val="001D4DA4"/>
    <w:rsid w:val="001D4EA4"/>
    <w:rsid w:val="001D51E7"/>
    <w:rsid w:val="001D7FCE"/>
    <w:rsid w:val="001E0095"/>
    <w:rsid w:val="001E1687"/>
    <w:rsid w:val="001E26F4"/>
    <w:rsid w:val="001E2E12"/>
    <w:rsid w:val="001E3627"/>
    <w:rsid w:val="001E449E"/>
    <w:rsid w:val="001E5C6D"/>
    <w:rsid w:val="001E5D9D"/>
    <w:rsid w:val="001F1313"/>
    <w:rsid w:val="001F13B6"/>
    <w:rsid w:val="001F1EE6"/>
    <w:rsid w:val="001F261A"/>
    <w:rsid w:val="001F2B6A"/>
    <w:rsid w:val="001F33F4"/>
    <w:rsid w:val="001F413D"/>
    <w:rsid w:val="001F55C5"/>
    <w:rsid w:val="001F6655"/>
    <w:rsid w:val="001F6FF5"/>
    <w:rsid w:val="001F7B32"/>
    <w:rsid w:val="001F7C85"/>
    <w:rsid w:val="0020036E"/>
    <w:rsid w:val="00200503"/>
    <w:rsid w:val="0020068F"/>
    <w:rsid w:val="002018B0"/>
    <w:rsid w:val="00201CBB"/>
    <w:rsid w:val="00201EC1"/>
    <w:rsid w:val="002028C0"/>
    <w:rsid w:val="0020343E"/>
    <w:rsid w:val="00204CAC"/>
    <w:rsid w:val="00204F32"/>
    <w:rsid w:val="0020517C"/>
    <w:rsid w:val="00205458"/>
    <w:rsid w:val="00206960"/>
    <w:rsid w:val="002069BA"/>
    <w:rsid w:val="00206DD7"/>
    <w:rsid w:val="00210338"/>
    <w:rsid w:val="002129E2"/>
    <w:rsid w:val="00213FEF"/>
    <w:rsid w:val="00215AD7"/>
    <w:rsid w:val="00215F39"/>
    <w:rsid w:val="00215F80"/>
    <w:rsid w:val="00216E1F"/>
    <w:rsid w:val="002174A5"/>
    <w:rsid w:val="00217C70"/>
    <w:rsid w:val="002201F5"/>
    <w:rsid w:val="002203A8"/>
    <w:rsid w:val="002218F3"/>
    <w:rsid w:val="00221FCA"/>
    <w:rsid w:val="002228F7"/>
    <w:rsid w:val="00224E6E"/>
    <w:rsid w:val="0022551E"/>
    <w:rsid w:val="0022621D"/>
    <w:rsid w:val="002272E4"/>
    <w:rsid w:val="00227784"/>
    <w:rsid w:val="00227892"/>
    <w:rsid w:val="002316F6"/>
    <w:rsid w:val="00231F58"/>
    <w:rsid w:val="00232F86"/>
    <w:rsid w:val="00234222"/>
    <w:rsid w:val="002348B7"/>
    <w:rsid w:val="00235E93"/>
    <w:rsid w:val="00236294"/>
    <w:rsid w:val="00236BDD"/>
    <w:rsid w:val="0023705D"/>
    <w:rsid w:val="00237A13"/>
    <w:rsid w:val="0024039E"/>
    <w:rsid w:val="00241AD5"/>
    <w:rsid w:val="002450FC"/>
    <w:rsid w:val="002452E7"/>
    <w:rsid w:val="00247B47"/>
    <w:rsid w:val="00250882"/>
    <w:rsid w:val="00250A31"/>
    <w:rsid w:val="00250E7D"/>
    <w:rsid w:val="00251183"/>
    <w:rsid w:val="00251C13"/>
    <w:rsid w:val="00252122"/>
    <w:rsid w:val="00253152"/>
    <w:rsid w:val="00253621"/>
    <w:rsid w:val="0025364E"/>
    <w:rsid w:val="00253F79"/>
    <w:rsid w:val="00254801"/>
    <w:rsid w:val="00255DA3"/>
    <w:rsid w:val="002564CF"/>
    <w:rsid w:val="0025681B"/>
    <w:rsid w:val="00256912"/>
    <w:rsid w:val="00256BCD"/>
    <w:rsid w:val="00257633"/>
    <w:rsid w:val="002605C3"/>
    <w:rsid w:val="00260E0C"/>
    <w:rsid w:val="00261565"/>
    <w:rsid w:val="00261742"/>
    <w:rsid w:val="00261B9B"/>
    <w:rsid w:val="002623B4"/>
    <w:rsid w:val="00262BDE"/>
    <w:rsid w:val="00264029"/>
    <w:rsid w:val="002647EC"/>
    <w:rsid w:val="00265035"/>
    <w:rsid w:val="002653BB"/>
    <w:rsid w:val="00265D4E"/>
    <w:rsid w:val="00265E31"/>
    <w:rsid w:val="00267764"/>
    <w:rsid w:val="00270C18"/>
    <w:rsid w:val="00270CCB"/>
    <w:rsid w:val="002712B7"/>
    <w:rsid w:val="00271AD3"/>
    <w:rsid w:val="00272A61"/>
    <w:rsid w:val="00272DE4"/>
    <w:rsid w:val="00273974"/>
    <w:rsid w:val="00273FBE"/>
    <w:rsid w:val="002741E2"/>
    <w:rsid w:val="00274FA4"/>
    <w:rsid w:val="00276ABA"/>
    <w:rsid w:val="00276B31"/>
    <w:rsid w:val="00280E42"/>
    <w:rsid w:val="00281167"/>
    <w:rsid w:val="002812BC"/>
    <w:rsid w:val="00281412"/>
    <w:rsid w:val="0028159A"/>
    <w:rsid w:val="002817A2"/>
    <w:rsid w:val="00282107"/>
    <w:rsid w:val="00283880"/>
    <w:rsid w:val="002839FA"/>
    <w:rsid w:val="0028485B"/>
    <w:rsid w:val="00284E06"/>
    <w:rsid w:val="00284FF2"/>
    <w:rsid w:val="00285EA7"/>
    <w:rsid w:val="0028619C"/>
    <w:rsid w:val="00286C13"/>
    <w:rsid w:val="002876B5"/>
    <w:rsid w:val="00287E60"/>
    <w:rsid w:val="00287EDB"/>
    <w:rsid w:val="00290272"/>
    <w:rsid w:val="00291A71"/>
    <w:rsid w:val="002922D0"/>
    <w:rsid w:val="00292DE3"/>
    <w:rsid w:val="002937DC"/>
    <w:rsid w:val="00294B38"/>
    <w:rsid w:val="00297179"/>
    <w:rsid w:val="0029719F"/>
    <w:rsid w:val="002A08D6"/>
    <w:rsid w:val="002A17F3"/>
    <w:rsid w:val="002A2EF3"/>
    <w:rsid w:val="002A2F4F"/>
    <w:rsid w:val="002A6133"/>
    <w:rsid w:val="002A69C6"/>
    <w:rsid w:val="002A6A8F"/>
    <w:rsid w:val="002A6CEC"/>
    <w:rsid w:val="002A6D7B"/>
    <w:rsid w:val="002A7880"/>
    <w:rsid w:val="002B3527"/>
    <w:rsid w:val="002B423B"/>
    <w:rsid w:val="002B5AC1"/>
    <w:rsid w:val="002B6525"/>
    <w:rsid w:val="002B7166"/>
    <w:rsid w:val="002B743B"/>
    <w:rsid w:val="002B7A0E"/>
    <w:rsid w:val="002B7B6F"/>
    <w:rsid w:val="002B7C6E"/>
    <w:rsid w:val="002C02EE"/>
    <w:rsid w:val="002C20E0"/>
    <w:rsid w:val="002C230E"/>
    <w:rsid w:val="002C248E"/>
    <w:rsid w:val="002C26CB"/>
    <w:rsid w:val="002C4086"/>
    <w:rsid w:val="002C40AA"/>
    <w:rsid w:val="002C4C38"/>
    <w:rsid w:val="002C4F5B"/>
    <w:rsid w:val="002C6FAA"/>
    <w:rsid w:val="002D11A2"/>
    <w:rsid w:val="002D14EB"/>
    <w:rsid w:val="002D1888"/>
    <w:rsid w:val="002D1AD1"/>
    <w:rsid w:val="002D1C72"/>
    <w:rsid w:val="002D2A0B"/>
    <w:rsid w:val="002D3ED0"/>
    <w:rsid w:val="002D4FED"/>
    <w:rsid w:val="002D64C5"/>
    <w:rsid w:val="002D772F"/>
    <w:rsid w:val="002D7A0E"/>
    <w:rsid w:val="002D7D95"/>
    <w:rsid w:val="002E1497"/>
    <w:rsid w:val="002E18DB"/>
    <w:rsid w:val="002E1B9D"/>
    <w:rsid w:val="002E21DE"/>
    <w:rsid w:val="002E25BD"/>
    <w:rsid w:val="002E4088"/>
    <w:rsid w:val="002E41DB"/>
    <w:rsid w:val="002E430E"/>
    <w:rsid w:val="002E647F"/>
    <w:rsid w:val="002E709F"/>
    <w:rsid w:val="002E7DFC"/>
    <w:rsid w:val="002F0B1E"/>
    <w:rsid w:val="002F0C7D"/>
    <w:rsid w:val="002F1A8E"/>
    <w:rsid w:val="002F21C3"/>
    <w:rsid w:val="002F25B5"/>
    <w:rsid w:val="002F2BDF"/>
    <w:rsid w:val="002F3076"/>
    <w:rsid w:val="002F3323"/>
    <w:rsid w:val="002F3452"/>
    <w:rsid w:val="002F45A0"/>
    <w:rsid w:val="002F49AD"/>
    <w:rsid w:val="002F4A0C"/>
    <w:rsid w:val="002F6937"/>
    <w:rsid w:val="002F704C"/>
    <w:rsid w:val="002F7211"/>
    <w:rsid w:val="002F7707"/>
    <w:rsid w:val="002F7C50"/>
    <w:rsid w:val="003018DF"/>
    <w:rsid w:val="0030293F"/>
    <w:rsid w:val="0030397E"/>
    <w:rsid w:val="003045C0"/>
    <w:rsid w:val="00304EE7"/>
    <w:rsid w:val="00305E75"/>
    <w:rsid w:val="00306631"/>
    <w:rsid w:val="00306FC1"/>
    <w:rsid w:val="00307DF4"/>
    <w:rsid w:val="00311A92"/>
    <w:rsid w:val="00312A27"/>
    <w:rsid w:val="003137A9"/>
    <w:rsid w:val="00313BFA"/>
    <w:rsid w:val="00313ECD"/>
    <w:rsid w:val="00314033"/>
    <w:rsid w:val="00314A5B"/>
    <w:rsid w:val="0031537F"/>
    <w:rsid w:val="00321A75"/>
    <w:rsid w:val="00321B53"/>
    <w:rsid w:val="00322CC1"/>
    <w:rsid w:val="003231F5"/>
    <w:rsid w:val="0032398E"/>
    <w:rsid w:val="00323C61"/>
    <w:rsid w:val="0032734F"/>
    <w:rsid w:val="00330578"/>
    <w:rsid w:val="00331161"/>
    <w:rsid w:val="00333643"/>
    <w:rsid w:val="00336092"/>
    <w:rsid w:val="00340740"/>
    <w:rsid w:val="00340B03"/>
    <w:rsid w:val="003414E3"/>
    <w:rsid w:val="003421E5"/>
    <w:rsid w:val="0034259D"/>
    <w:rsid w:val="00342666"/>
    <w:rsid w:val="00343757"/>
    <w:rsid w:val="0034399C"/>
    <w:rsid w:val="00344249"/>
    <w:rsid w:val="00345EDF"/>
    <w:rsid w:val="0034656D"/>
    <w:rsid w:val="00350249"/>
    <w:rsid w:val="0035058A"/>
    <w:rsid w:val="00350654"/>
    <w:rsid w:val="0035246B"/>
    <w:rsid w:val="0035289D"/>
    <w:rsid w:val="00352B22"/>
    <w:rsid w:val="0035391A"/>
    <w:rsid w:val="00353A90"/>
    <w:rsid w:val="0035679D"/>
    <w:rsid w:val="003568BB"/>
    <w:rsid w:val="00356918"/>
    <w:rsid w:val="0035735F"/>
    <w:rsid w:val="00357825"/>
    <w:rsid w:val="00360216"/>
    <w:rsid w:val="003612AD"/>
    <w:rsid w:val="00361624"/>
    <w:rsid w:val="003621C7"/>
    <w:rsid w:val="00363877"/>
    <w:rsid w:val="0036423E"/>
    <w:rsid w:val="00366E84"/>
    <w:rsid w:val="00367DD1"/>
    <w:rsid w:val="003704DA"/>
    <w:rsid w:val="00370ADF"/>
    <w:rsid w:val="0037216D"/>
    <w:rsid w:val="00372E95"/>
    <w:rsid w:val="00373699"/>
    <w:rsid w:val="00373A86"/>
    <w:rsid w:val="00373DFA"/>
    <w:rsid w:val="003741E3"/>
    <w:rsid w:val="0037487F"/>
    <w:rsid w:val="003764FB"/>
    <w:rsid w:val="00376D77"/>
    <w:rsid w:val="00377837"/>
    <w:rsid w:val="00377C2A"/>
    <w:rsid w:val="003805F0"/>
    <w:rsid w:val="0038085D"/>
    <w:rsid w:val="003808AC"/>
    <w:rsid w:val="00380AE7"/>
    <w:rsid w:val="00382A5C"/>
    <w:rsid w:val="00382CFA"/>
    <w:rsid w:val="00383700"/>
    <w:rsid w:val="00383AF9"/>
    <w:rsid w:val="00384F78"/>
    <w:rsid w:val="003855C7"/>
    <w:rsid w:val="00385CE1"/>
    <w:rsid w:val="0038667F"/>
    <w:rsid w:val="0038676C"/>
    <w:rsid w:val="00387258"/>
    <w:rsid w:val="003875AC"/>
    <w:rsid w:val="00390255"/>
    <w:rsid w:val="00391F6F"/>
    <w:rsid w:val="00392A63"/>
    <w:rsid w:val="0039329E"/>
    <w:rsid w:val="003939D8"/>
    <w:rsid w:val="003947D0"/>
    <w:rsid w:val="00394EE2"/>
    <w:rsid w:val="00396D3A"/>
    <w:rsid w:val="00397326"/>
    <w:rsid w:val="00397AA8"/>
    <w:rsid w:val="003A004E"/>
    <w:rsid w:val="003A09D6"/>
    <w:rsid w:val="003A2013"/>
    <w:rsid w:val="003A2227"/>
    <w:rsid w:val="003A299A"/>
    <w:rsid w:val="003A3738"/>
    <w:rsid w:val="003A374F"/>
    <w:rsid w:val="003A37E0"/>
    <w:rsid w:val="003A3C69"/>
    <w:rsid w:val="003A3D5A"/>
    <w:rsid w:val="003A41E4"/>
    <w:rsid w:val="003A47F3"/>
    <w:rsid w:val="003A4983"/>
    <w:rsid w:val="003A5326"/>
    <w:rsid w:val="003A5F07"/>
    <w:rsid w:val="003A6943"/>
    <w:rsid w:val="003A6A45"/>
    <w:rsid w:val="003A6C45"/>
    <w:rsid w:val="003A707A"/>
    <w:rsid w:val="003A7491"/>
    <w:rsid w:val="003A78D3"/>
    <w:rsid w:val="003A7C64"/>
    <w:rsid w:val="003B0603"/>
    <w:rsid w:val="003B06CF"/>
    <w:rsid w:val="003B1A7F"/>
    <w:rsid w:val="003B2077"/>
    <w:rsid w:val="003B2D32"/>
    <w:rsid w:val="003B32CF"/>
    <w:rsid w:val="003B42C1"/>
    <w:rsid w:val="003B669E"/>
    <w:rsid w:val="003B7F0A"/>
    <w:rsid w:val="003C06D2"/>
    <w:rsid w:val="003C0709"/>
    <w:rsid w:val="003C1708"/>
    <w:rsid w:val="003C17C9"/>
    <w:rsid w:val="003C1A04"/>
    <w:rsid w:val="003C1E06"/>
    <w:rsid w:val="003C243E"/>
    <w:rsid w:val="003C275A"/>
    <w:rsid w:val="003C278B"/>
    <w:rsid w:val="003C40AB"/>
    <w:rsid w:val="003C6172"/>
    <w:rsid w:val="003C64CE"/>
    <w:rsid w:val="003C6E6A"/>
    <w:rsid w:val="003C7402"/>
    <w:rsid w:val="003C7CFE"/>
    <w:rsid w:val="003D286E"/>
    <w:rsid w:val="003D34FC"/>
    <w:rsid w:val="003D4824"/>
    <w:rsid w:val="003D561E"/>
    <w:rsid w:val="003D56E5"/>
    <w:rsid w:val="003D581C"/>
    <w:rsid w:val="003D5C51"/>
    <w:rsid w:val="003D6184"/>
    <w:rsid w:val="003D7297"/>
    <w:rsid w:val="003E1903"/>
    <w:rsid w:val="003E1A54"/>
    <w:rsid w:val="003E1EBC"/>
    <w:rsid w:val="003E2056"/>
    <w:rsid w:val="003E22B1"/>
    <w:rsid w:val="003E25A4"/>
    <w:rsid w:val="003E272A"/>
    <w:rsid w:val="003E2DEC"/>
    <w:rsid w:val="003E327E"/>
    <w:rsid w:val="003E38CA"/>
    <w:rsid w:val="003E429E"/>
    <w:rsid w:val="003E472D"/>
    <w:rsid w:val="003E4CC8"/>
    <w:rsid w:val="003E4ECA"/>
    <w:rsid w:val="003E7935"/>
    <w:rsid w:val="003F0DC1"/>
    <w:rsid w:val="003F15A0"/>
    <w:rsid w:val="003F2AAE"/>
    <w:rsid w:val="003F2C82"/>
    <w:rsid w:val="003F4636"/>
    <w:rsid w:val="003F497B"/>
    <w:rsid w:val="003F4E3A"/>
    <w:rsid w:val="003F5BB5"/>
    <w:rsid w:val="003F5E1B"/>
    <w:rsid w:val="003F6BFE"/>
    <w:rsid w:val="003F7798"/>
    <w:rsid w:val="0040114B"/>
    <w:rsid w:val="00401E78"/>
    <w:rsid w:val="0040218B"/>
    <w:rsid w:val="00402764"/>
    <w:rsid w:val="0040284F"/>
    <w:rsid w:val="00403A7C"/>
    <w:rsid w:val="00403BB6"/>
    <w:rsid w:val="004053FB"/>
    <w:rsid w:val="00410514"/>
    <w:rsid w:val="00410BA2"/>
    <w:rsid w:val="00410BE6"/>
    <w:rsid w:val="004125BB"/>
    <w:rsid w:val="0041407C"/>
    <w:rsid w:val="004140A5"/>
    <w:rsid w:val="00414851"/>
    <w:rsid w:val="00414945"/>
    <w:rsid w:val="00415260"/>
    <w:rsid w:val="00417802"/>
    <w:rsid w:val="004202B1"/>
    <w:rsid w:val="004206F1"/>
    <w:rsid w:val="00420A5A"/>
    <w:rsid w:val="0042151C"/>
    <w:rsid w:val="00424D10"/>
    <w:rsid w:val="00424E83"/>
    <w:rsid w:val="00425F11"/>
    <w:rsid w:val="00426608"/>
    <w:rsid w:val="00427110"/>
    <w:rsid w:val="004273ED"/>
    <w:rsid w:val="00430BF3"/>
    <w:rsid w:val="00431541"/>
    <w:rsid w:val="00431F91"/>
    <w:rsid w:val="004320AD"/>
    <w:rsid w:val="00432D02"/>
    <w:rsid w:val="00434074"/>
    <w:rsid w:val="004355FB"/>
    <w:rsid w:val="00435B99"/>
    <w:rsid w:val="0043787D"/>
    <w:rsid w:val="004379B4"/>
    <w:rsid w:val="00437E44"/>
    <w:rsid w:val="00440CAB"/>
    <w:rsid w:val="0044341C"/>
    <w:rsid w:val="00443510"/>
    <w:rsid w:val="004443DA"/>
    <w:rsid w:val="00444506"/>
    <w:rsid w:val="004449B9"/>
    <w:rsid w:val="0044593E"/>
    <w:rsid w:val="00446248"/>
    <w:rsid w:val="00446AB1"/>
    <w:rsid w:val="00447231"/>
    <w:rsid w:val="00450E09"/>
    <w:rsid w:val="0045199D"/>
    <w:rsid w:val="004521A2"/>
    <w:rsid w:val="004524BB"/>
    <w:rsid w:val="00452AC8"/>
    <w:rsid w:val="0045324A"/>
    <w:rsid w:val="0045346B"/>
    <w:rsid w:val="0045377C"/>
    <w:rsid w:val="00453E38"/>
    <w:rsid w:val="00453E4B"/>
    <w:rsid w:val="00454613"/>
    <w:rsid w:val="00454A21"/>
    <w:rsid w:val="004578C9"/>
    <w:rsid w:val="00457B2B"/>
    <w:rsid w:val="004600C0"/>
    <w:rsid w:val="00460AED"/>
    <w:rsid w:val="0046196E"/>
    <w:rsid w:val="00461AE1"/>
    <w:rsid w:val="00462D35"/>
    <w:rsid w:val="00463B9C"/>
    <w:rsid w:val="00463C3B"/>
    <w:rsid w:val="00463D23"/>
    <w:rsid w:val="0046583E"/>
    <w:rsid w:val="00465A2A"/>
    <w:rsid w:val="0046602C"/>
    <w:rsid w:val="004662E1"/>
    <w:rsid w:val="004673E3"/>
    <w:rsid w:val="004674AC"/>
    <w:rsid w:val="004674FB"/>
    <w:rsid w:val="00467C60"/>
    <w:rsid w:val="004709DD"/>
    <w:rsid w:val="00470F2E"/>
    <w:rsid w:val="0047179F"/>
    <w:rsid w:val="00471EBB"/>
    <w:rsid w:val="0047292F"/>
    <w:rsid w:val="004746D2"/>
    <w:rsid w:val="00474B45"/>
    <w:rsid w:val="00475E9D"/>
    <w:rsid w:val="00477B56"/>
    <w:rsid w:val="0048061C"/>
    <w:rsid w:val="00480C7E"/>
    <w:rsid w:val="004822DC"/>
    <w:rsid w:val="00484030"/>
    <w:rsid w:val="00484987"/>
    <w:rsid w:val="00484A52"/>
    <w:rsid w:val="00484D5F"/>
    <w:rsid w:val="00485576"/>
    <w:rsid w:val="00487B28"/>
    <w:rsid w:val="00487C5D"/>
    <w:rsid w:val="004908AF"/>
    <w:rsid w:val="004919FE"/>
    <w:rsid w:val="004926B4"/>
    <w:rsid w:val="00492C03"/>
    <w:rsid w:val="00492CCB"/>
    <w:rsid w:val="004937AE"/>
    <w:rsid w:val="00493952"/>
    <w:rsid w:val="00494A40"/>
    <w:rsid w:val="00494E85"/>
    <w:rsid w:val="004959E9"/>
    <w:rsid w:val="00496D06"/>
    <w:rsid w:val="00497729"/>
    <w:rsid w:val="004979CC"/>
    <w:rsid w:val="00497D8D"/>
    <w:rsid w:val="004A04FB"/>
    <w:rsid w:val="004A0A95"/>
    <w:rsid w:val="004A0F84"/>
    <w:rsid w:val="004A14CC"/>
    <w:rsid w:val="004A188F"/>
    <w:rsid w:val="004A220A"/>
    <w:rsid w:val="004A323B"/>
    <w:rsid w:val="004A4398"/>
    <w:rsid w:val="004A43DF"/>
    <w:rsid w:val="004A4CE0"/>
    <w:rsid w:val="004A5A4E"/>
    <w:rsid w:val="004A7D37"/>
    <w:rsid w:val="004B18DD"/>
    <w:rsid w:val="004B24E0"/>
    <w:rsid w:val="004B35C5"/>
    <w:rsid w:val="004B3B5F"/>
    <w:rsid w:val="004B3C18"/>
    <w:rsid w:val="004B3E7B"/>
    <w:rsid w:val="004B4004"/>
    <w:rsid w:val="004B4843"/>
    <w:rsid w:val="004B4B9F"/>
    <w:rsid w:val="004B6676"/>
    <w:rsid w:val="004B69B5"/>
    <w:rsid w:val="004B72C3"/>
    <w:rsid w:val="004B78FB"/>
    <w:rsid w:val="004C0128"/>
    <w:rsid w:val="004C07A5"/>
    <w:rsid w:val="004C0F61"/>
    <w:rsid w:val="004C118D"/>
    <w:rsid w:val="004C1CAA"/>
    <w:rsid w:val="004C2FAE"/>
    <w:rsid w:val="004C3CF5"/>
    <w:rsid w:val="004C3FD4"/>
    <w:rsid w:val="004C5210"/>
    <w:rsid w:val="004C5F52"/>
    <w:rsid w:val="004C6422"/>
    <w:rsid w:val="004C7408"/>
    <w:rsid w:val="004C7568"/>
    <w:rsid w:val="004D0273"/>
    <w:rsid w:val="004D0931"/>
    <w:rsid w:val="004D29DB"/>
    <w:rsid w:val="004D302A"/>
    <w:rsid w:val="004D4D57"/>
    <w:rsid w:val="004D537D"/>
    <w:rsid w:val="004D5742"/>
    <w:rsid w:val="004D608F"/>
    <w:rsid w:val="004D6BAF"/>
    <w:rsid w:val="004D6C37"/>
    <w:rsid w:val="004E0484"/>
    <w:rsid w:val="004E0FD3"/>
    <w:rsid w:val="004E155C"/>
    <w:rsid w:val="004E1A02"/>
    <w:rsid w:val="004E28A6"/>
    <w:rsid w:val="004E2970"/>
    <w:rsid w:val="004E2E35"/>
    <w:rsid w:val="004E2E86"/>
    <w:rsid w:val="004E30EA"/>
    <w:rsid w:val="004E37D0"/>
    <w:rsid w:val="004E48F9"/>
    <w:rsid w:val="004E7405"/>
    <w:rsid w:val="004F156E"/>
    <w:rsid w:val="004F1C1D"/>
    <w:rsid w:val="004F239C"/>
    <w:rsid w:val="004F2973"/>
    <w:rsid w:val="004F355A"/>
    <w:rsid w:val="004F367B"/>
    <w:rsid w:val="004F3EBE"/>
    <w:rsid w:val="004F419E"/>
    <w:rsid w:val="004F4C3B"/>
    <w:rsid w:val="004F5106"/>
    <w:rsid w:val="004F6B7C"/>
    <w:rsid w:val="004F79FC"/>
    <w:rsid w:val="00500AFD"/>
    <w:rsid w:val="00500BB5"/>
    <w:rsid w:val="00501A83"/>
    <w:rsid w:val="00502210"/>
    <w:rsid w:val="005024C6"/>
    <w:rsid w:val="005026DD"/>
    <w:rsid w:val="005033B2"/>
    <w:rsid w:val="00506BA3"/>
    <w:rsid w:val="005078E2"/>
    <w:rsid w:val="005100F5"/>
    <w:rsid w:val="005126E8"/>
    <w:rsid w:val="00513EFC"/>
    <w:rsid w:val="00514A61"/>
    <w:rsid w:val="00514EE4"/>
    <w:rsid w:val="0051561C"/>
    <w:rsid w:val="00516A3F"/>
    <w:rsid w:val="005173FF"/>
    <w:rsid w:val="00517442"/>
    <w:rsid w:val="00520BA2"/>
    <w:rsid w:val="00520C33"/>
    <w:rsid w:val="0052113B"/>
    <w:rsid w:val="005215E7"/>
    <w:rsid w:val="00521CA8"/>
    <w:rsid w:val="00522828"/>
    <w:rsid w:val="00522F12"/>
    <w:rsid w:val="00525E59"/>
    <w:rsid w:val="00526C24"/>
    <w:rsid w:val="00526C7A"/>
    <w:rsid w:val="00527589"/>
    <w:rsid w:val="00527E32"/>
    <w:rsid w:val="00531BB1"/>
    <w:rsid w:val="00532C27"/>
    <w:rsid w:val="00533557"/>
    <w:rsid w:val="00534F03"/>
    <w:rsid w:val="00534F62"/>
    <w:rsid w:val="005357A0"/>
    <w:rsid w:val="00535B84"/>
    <w:rsid w:val="005408DA"/>
    <w:rsid w:val="00540D2C"/>
    <w:rsid w:val="0054115F"/>
    <w:rsid w:val="005418F0"/>
    <w:rsid w:val="00541FEE"/>
    <w:rsid w:val="00542AF3"/>
    <w:rsid w:val="00542C82"/>
    <w:rsid w:val="005430D4"/>
    <w:rsid w:val="00543BD1"/>
    <w:rsid w:val="005442E5"/>
    <w:rsid w:val="0054430E"/>
    <w:rsid w:val="005449B7"/>
    <w:rsid w:val="00546086"/>
    <w:rsid w:val="005469E4"/>
    <w:rsid w:val="00546A9C"/>
    <w:rsid w:val="00546EB2"/>
    <w:rsid w:val="005473A7"/>
    <w:rsid w:val="0054741F"/>
    <w:rsid w:val="00547D3B"/>
    <w:rsid w:val="00547E3C"/>
    <w:rsid w:val="00550AD8"/>
    <w:rsid w:val="00550AEC"/>
    <w:rsid w:val="00550B31"/>
    <w:rsid w:val="0055160F"/>
    <w:rsid w:val="00551801"/>
    <w:rsid w:val="00553B3A"/>
    <w:rsid w:val="00555189"/>
    <w:rsid w:val="00555348"/>
    <w:rsid w:val="00555544"/>
    <w:rsid w:val="00555C3D"/>
    <w:rsid w:val="00556D06"/>
    <w:rsid w:val="00556FBD"/>
    <w:rsid w:val="005570F0"/>
    <w:rsid w:val="00560A7A"/>
    <w:rsid w:val="00560F04"/>
    <w:rsid w:val="005613F1"/>
    <w:rsid w:val="005628B7"/>
    <w:rsid w:val="005628DD"/>
    <w:rsid w:val="00563E7D"/>
    <w:rsid w:val="005645BB"/>
    <w:rsid w:val="00564951"/>
    <w:rsid w:val="0056507A"/>
    <w:rsid w:val="00565364"/>
    <w:rsid w:val="0056585B"/>
    <w:rsid w:val="005660AD"/>
    <w:rsid w:val="00566712"/>
    <w:rsid w:val="00566718"/>
    <w:rsid w:val="005679EA"/>
    <w:rsid w:val="00567A70"/>
    <w:rsid w:val="00567EC7"/>
    <w:rsid w:val="00571924"/>
    <w:rsid w:val="00571E9F"/>
    <w:rsid w:val="00572706"/>
    <w:rsid w:val="00572E3C"/>
    <w:rsid w:val="00573B83"/>
    <w:rsid w:val="00573BF9"/>
    <w:rsid w:val="0057483B"/>
    <w:rsid w:val="00575F26"/>
    <w:rsid w:val="0057655C"/>
    <w:rsid w:val="00576843"/>
    <w:rsid w:val="00576C03"/>
    <w:rsid w:val="00577A8F"/>
    <w:rsid w:val="00577C86"/>
    <w:rsid w:val="00577D9F"/>
    <w:rsid w:val="00580132"/>
    <w:rsid w:val="00580301"/>
    <w:rsid w:val="00582F88"/>
    <w:rsid w:val="005842CA"/>
    <w:rsid w:val="00584D4B"/>
    <w:rsid w:val="005852C7"/>
    <w:rsid w:val="0058773B"/>
    <w:rsid w:val="00587A58"/>
    <w:rsid w:val="005907A9"/>
    <w:rsid w:val="00590A2C"/>
    <w:rsid w:val="00591285"/>
    <w:rsid w:val="0059175C"/>
    <w:rsid w:val="00592CE7"/>
    <w:rsid w:val="00592DE9"/>
    <w:rsid w:val="00592EE7"/>
    <w:rsid w:val="005945CD"/>
    <w:rsid w:val="005949A3"/>
    <w:rsid w:val="005955A9"/>
    <w:rsid w:val="005964FF"/>
    <w:rsid w:val="005A0833"/>
    <w:rsid w:val="005A09F2"/>
    <w:rsid w:val="005A1250"/>
    <w:rsid w:val="005A19FC"/>
    <w:rsid w:val="005A1B48"/>
    <w:rsid w:val="005A3002"/>
    <w:rsid w:val="005A34FA"/>
    <w:rsid w:val="005A3D37"/>
    <w:rsid w:val="005A4A49"/>
    <w:rsid w:val="005A4D22"/>
    <w:rsid w:val="005A53B4"/>
    <w:rsid w:val="005A58F4"/>
    <w:rsid w:val="005A66AA"/>
    <w:rsid w:val="005A6C34"/>
    <w:rsid w:val="005A6C5C"/>
    <w:rsid w:val="005A6FAA"/>
    <w:rsid w:val="005B0870"/>
    <w:rsid w:val="005B1D68"/>
    <w:rsid w:val="005B2FDF"/>
    <w:rsid w:val="005B305A"/>
    <w:rsid w:val="005B31D6"/>
    <w:rsid w:val="005B3A2F"/>
    <w:rsid w:val="005B3AC9"/>
    <w:rsid w:val="005B5A32"/>
    <w:rsid w:val="005B5A99"/>
    <w:rsid w:val="005B6A83"/>
    <w:rsid w:val="005B6AE1"/>
    <w:rsid w:val="005B77FD"/>
    <w:rsid w:val="005C0F2F"/>
    <w:rsid w:val="005C1390"/>
    <w:rsid w:val="005C2920"/>
    <w:rsid w:val="005C31B9"/>
    <w:rsid w:val="005C4A96"/>
    <w:rsid w:val="005C4BCF"/>
    <w:rsid w:val="005C525C"/>
    <w:rsid w:val="005C5A45"/>
    <w:rsid w:val="005C76BC"/>
    <w:rsid w:val="005C7E99"/>
    <w:rsid w:val="005D0032"/>
    <w:rsid w:val="005D0185"/>
    <w:rsid w:val="005D1D53"/>
    <w:rsid w:val="005D2316"/>
    <w:rsid w:val="005D2EDA"/>
    <w:rsid w:val="005D42E9"/>
    <w:rsid w:val="005D5805"/>
    <w:rsid w:val="005D7DEE"/>
    <w:rsid w:val="005E05C2"/>
    <w:rsid w:val="005E0F20"/>
    <w:rsid w:val="005E2B4E"/>
    <w:rsid w:val="005E361E"/>
    <w:rsid w:val="005E3BFA"/>
    <w:rsid w:val="005E4978"/>
    <w:rsid w:val="005F07A7"/>
    <w:rsid w:val="005F2CB1"/>
    <w:rsid w:val="005F4F1C"/>
    <w:rsid w:val="005F60A3"/>
    <w:rsid w:val="005F65A7"/>
    <w:rsid w:val="005F7594"/>
    <w:rsid w:val="006017D1"/>
    <w:rsid w:val="00601BA7"/>
    <w:rsid w:val="006021BF"/>
    <w:rsid w:val="00602B48"/>
    <w:rsid w:val="00603D0E"/>
    <w:rsid w:val="00605DF8"/>
    <w:rsid w:val="00606272"/>
    <w:rsid w:val="00606649"/>
    <w:rsid w:val="00606CAD"/>
    <w:rsid w:val="00607345"/>
    <w:rsid w:val="00607E2F"/>
    <w:rsid w:val="00611988"/>
    <w:rsid w:val="00611B37"/>
    <w:rsid w:val="00612471"/>
    <w:rsid w:val="006148FE"/>
    <w:rsid w:val="0061547C"/>
    <w:rsid w:val="00616B67"/>
    <w:rsid w:val="0062025D"/>
    <w:rsid w:val="00621B1E"/>
    <w:rsid w:val="00622A1C"/>
    <w:rsid w:val="006239F5"/>
    <w:rsid w:val="006252B4"/>
    <w:rsid w:val="00625748"/>
    <w:rsid w:val="0062622F"/>
    <w:rsid w:val="006263E6"/>
    <w:rsid w:val="0062649B"/>
    <w:rsid w:val="006269D4"/>
    <w:rsid w:val="00626A74"/>
    <w:rsid w:val="00626C15"/>
    <w:rsid w:val="006327ED"/>
    <w:rsid w:val="006335F8"/>
    <w:rsid w:val="00633C96"/>
    <w:rsid w:val="00634472"/>
    <w:rsid w:val="006348B4"/>
    <w:rsid w:val="00635899"/>
    <w:rsid w:val="00637269"/>
    <w:rsid w:val="0063743D"/>
    <w:rsid w:val="006401D4"/>
    <w:rsid w:val="0064126F"/>
    <w:rsid w:val="00641402"/>
    <w:rsid w:val="00642AE0"/>
    <w:rsid w:val="00642E50"/>
    <w:rsid w:val="00643880"/>
    <w:rsid w:val="00646BA2"/>
    <w:rsid w:val="00646C48"/>
    <w:rsid w:val="00650907"/>
    <w:rsid w:val="00650A63"/>
    <w:rsid w:val="00651E1B"/>
    <w:rsid w:val="00651E89"/>
    <w:rsid w:val="00652659"/>
    <w:rsid w:val="00653A93"/>
    <w:rsid w:val="006552E3"/>
    <w:rsid w:val="00656195"/>
    <w:rsid w:val="00656CD9"/>
    <w:rsid w:val="00657210"/>
    <w:rsid w:val="00660572"/>
    <w:rsid w:val="00660815"/>
    <w:rsid w:val="006633FB"/>
    <w:rsid w:val="006635E4"/>
    <w:rsid w:val="00663D0A"/>
    <w:rsid w:val="00664639"/>
    <w:rsid w:val="006649EA"/>
    <w:rsid w:val="006654AF"/>
    <w:rsid w:val="006659C0"/>
    <w:rsid w:val="0066717C"/>
    <w:rsid w:val="006706B9"/>
    <w:rsid w:val="00670820"/>
    <w:rsid w:val="006708F6"/>
    <w:rsid w:val="006709A4"/>
    <w:rsid w:val="006721B4"/>
    <w:rsid w:val="00673738"/>
    <w:rsid w:val="00674D35"/>
    <w:rsid w:val="00675EA0"/>
    <w:rsid w:val="00676252"/>
    <w:rsid w:val="00676720"/>
    <w:rsid w:val="00677CBD"/>
    <w:rsid w:val="00680417"/>
    <w:rsid w:val="00680577"/>
    <w:rsid w:val="00680D45"/>
    <w:rsid w:val="00681011"/>
    <w:rsid w:val="006825E9"/>
    <w:rsid w:val="00684331"/>
    <w:rsid w:val="006848B7"/>
    <w:rsid w:val="006867BF"/>
    <w:rsid w:val="00686E7C"/>
    <w:rsid w:val="006872FF"/>
    <w:rsid w:val="00687386"/>
    <w:rsid w:val="00690135"/>
    <w:rsid w:val="0069048A"/>
    <w:rsid w:val="0069118B"/>
    <w:rsid w:val="006911E3"/>
    <w:rsid w:val="00691E59"/>
    <w:rsid w:val="00692500"/>
    <w:rsid w:val="0069288E"/>
    <w:rsid w:val="006949DF"/>
    <w:rsid w:val="00695968"/>
    <w:rsid w:val="00695AE8"/>
    <w:rsid w:val="006965D0"/>
    <w:rsid w:val="0069710E"/>
    <w:rsid w:val="006A065F"/>
    <w:rsid w:val="006A0A34"/>
    <w:rsid w:val="006A23B7"/>
    <w:rsid w:val="006A2813"/>
    <w:rsid w:val="006A3896"/>
    <w:rsid w:val="006A4174"/>
    <w:rsid w:val="006A42DF"/>
    <w:rsid w:val="006A5A00"/>
    <w:rsid w:val="006A6CA5"/>
    <w:rsid w:val="006B141C"/>
    <w:rsid w:val="006B1C1C"/>
    <w:rsid w:val="006B3B23"/>
    <w:rsid w:val="006B71EF"/>
    <w:rsid w:val="006C08A0"/>
    <w:rsid w:val="006C1470"/>
    <w:rsid w:val="006C1628"/>
    <w:rsid w:val="006C1C04"/>
    <w:rsid w:val="006C3FCF"/>
    <w:rsid w:val="006C47D8"/>
    <w:rsid w:val="006C4F54"/>
    <w:rsid w:val="006C5CAB"/>
    <w:rsid w:val="006C6C53"/>
    <w:rsid w:val="006D0BE9"/>
    <w:rsid w:val="006D2D08"/>
    <w:rsid w:val="006D34FD"/>
    <w:rsid w:val="006D3C29"/>
    <w:rsid w:val="006D4AF6"/>
    <w:rsid w:val="006D57DE"/>
    <w:rsid w:val="006E0B65"/>
    <w:rsid w:val="006E0C3C"/>
    <w:rsid w:val="006E1307"/>
    <w:rsid w:val="006E1DFE"/>
    <w:rsid w:val="006E2021"/>
    <w:rsid w:val="006E3B6F"/>
    <w:rsid w:val="006E3FF0"/>
    <w:rsid w:val="006E5053"/>
    <w:rsid w:val="006E65D4"/>
    <w:rsid w:val="006F01A8"/>
    <w:rsid w:val="006F0B00"/>
    <w:rsid w:val="006F1B42"/>
    <w:rsid w:val="006F20A5"/>
    <w:rsid w:val="006F20BA"/>
    <w:rsid w:val="006F26A2"/>
    <w:rsid w:val="006F385C"/>
    <w:rsid w:val="006F5F55"/>
    <w:rsid w:val="006F62D5"/>
    <w:rsid w:val="006F7522"/>
    <w:rsid w:val="006F76E1"/>
    <w:rsid w:val="007004D5"/>
    <w:rsid w:val="0070237E"/>
    <w:rsid w:val="00702DA3"/>
    <w:rsid w:val="0070414B"/>
    <w:rsid w:val="00704578"/>
    <w:rsid w:val="007060F0"/>
    <w:rsid w:val="00707EEE"/>
    <w:rsid w:val="00710122"/>
    <w:rsid w:val="007101CA"/>
    <w:rsid w:val="007112C3"/>
    <w:rsid w:val="00711673"/>
    <w:rsid w:val="00711932"/>
    <w:rsid w:val="00712ACB"/>
    <w:rsid w:val="0071313A"/>
    <w:rsid w:val="007134A9"/>
    <w:rsid w:val="00714161"/>
    <w:rsid w:val="00714380"/>
    <w:rsid w:val="007143AE"/>
    <w:rsid w:val="00715CE9"/>
    <w:rsid w:val="007173A8"/>
    <w:rsid w:val="00720B77"/>
    <w:rsid w:val="00720F6C"/>
    <w:rsid w:val="0072120A"/>
    <w:rsid w:val="007212CE"/>
    <w:rsid w:val="0072182A"/>
    <w:rsid w:val="007228DD"/>
    <w:rsid w:val="00723740"/>
    <w:rsid w:val="007237CC"/>
    <w:rsid w:val="00723D3F"/>
    <w:rsid w:val="00725517"/>
    <w:rsid w:val="00725803"/>
    <w:rsid w:val="00725CB5"/>
    <w:rsid w:val="00725E0A"/>
    <w:rsid w:val="0072648B"/>
    <w:rsid w:val="00727D0C"/>
    <w:rsid w:val="00727DA8"/>
    <w:rsid w:val="00730061"/>
    <w:rsid w:val="007307A3"/>
    <w:rsid w:val="00730A47"/>
    <w:rsid w:val="00730A6E"/>
    <w:rsid w:val="00733E2B"/>
    <w:rsid w:val="00733FC3"/>
    <w:rsid w:val="007342CA"/>
    <w:rsid w:val="00734D5C"/>
    <w:rsid w:val="00734EE6"/>
    <w:rsid w:val="00736131"/>
    <w:rsid w:val="007379BF"/>
    <w:rsid w:val="00737D45"/>
    <w:rsid w:val="007411DF"/>
    <w:rsid w:val="00741616"/>
    <w:rsid w:val="007416D7"/>
    <w:rsid w:val="00742068"/>
    <w:rsid w:val="00742532"/>
    <w:rsid w:val="00743763"/>
    <w:rsid w:val="0074524F"/>
    <w:rsid w:val="00745D71"/>
    <w:rsid w:val="0075156B"/>
    <w:rsid w:val="00752315"/>
    <w:rsid w:val="007545A1"/>
    <w:rsid w:val="00754CB2"/>
    <w:rsid w:val="007550B4"/>
    <w:rsid w:val="00756D33"/>
    <w:rsid w:val="007609E3"/>
    <w:rsid w:val="00761592"/>
    <w:rsid w:val="007625A6"/>
    <w:rsid w:val="00766F2D"/>
    <w:rsid w:val="007677EC"/>
    <w:rsid w:val="00767853"/>
    <w:rsid w:val="00767F8E"/>
    <w:rsid w:val="0077074E"/>
    <w:rsid w:val="00770DFF"/>
    <w:rsid w:val="007721B3"/>
    <w:rsid w:val="00772201"/>
    <w:rsid w:val="00772949"/>
    <w:rsid w:val="00772E93"/>
    <w:rsid w:val="00772F50"/>
    <w:rsid w:val="007736B8"/>
    <w:rsid w:val="007742D5"/>
    <w:rsid w:val="00774EC8"/>
    <w:rsid w:val="00775179"/>
    <w:rsid w:val="007770A9"/>
    <w:rsid w:val="007774A8"/>
    <w:rsid w:val="007776BD"/>
    <w:rsid w:val="00777BBE"/>
    <w:rsid w:val="00777E17"/>
    <w:rsid w:val="00780139"/>
    <w:rsid w:val="00780DE8"/>
    <w:rsid w:val="00781523"/>
    <w:rsid w:val="0078212F"/>
    <w:rsid w:val="007826B2"/>
    <w:rsid w:val="00783B97"/>
    <w:rsid w:val="00783FE9"/>
    <w:rsid w:val="00784303"/>
    <w:rsid w:val="0078445A"/>
    <w:rsid w:val="0078565D"/>
    <w:rsid w:val="007867AC"/>
    <w:rsid w:val="00786D1D"/>
    <w:rsid w:val="00791709"/>
    <w:rsid w:val="00791A80"/>
    <w:rsid w:val="007923F0"/>
    <w:rsid w:val="007938EF"/>
    <w:rsid w:val="00794238"/>
    <w:rsid w:val="00794277"/>
    <w:rsid w:val="007955C7"/>
    <w:rsid w:val="0079694C"/>
    <w:rsid w:val="0079726A"/>
    <w:rsid w:val="007A0D4B"/>
    <w:rsid w:val="007A1221"/>
    <w:rsid w:val="007A1647"/>
    <w:rsid w:val="007A28F3"/>
    <w:rsid w:val="007A3E4D"/>
    <w:rsid w:val="007A479B"/>
    <w:rsid w:val="007A4DFD"/>
    <w:rsid w:val="007A7F73"/>
    <w:rsid w:val="007B0E69"/>
    <w:rsid w:val="007B1B8E"/>
    <w:rsid w:val="007B1CDD"/>
    <w:rsid w:val="007B3227"/>
    <w:rsid w:val="007B40FE"/>
    <w:rsid w:val="007B4CB0"/>
    <w:rsid w:val="007B68B0"/>
    <w:rsid w:val="007B701F"/>
    <w:rsid w:val="007B79C6"/>
    <w:rsid w:val="007C0528"/>
    <w:rsid w:val="007C0ADE"/>
    <w:rsid w:val="007C2207"/>
    <w:rsid w:val="007C2376"/>
    <w:rsid w:val="007C48BF"/>
    <w:rsid w:val="007C4DAA"/>
    <w:rsid w:val="007C5D89"/>
    <w:rsid w:val="007C623E"/>
    <w:rsid w:val="007C65E8"/>
    <w:rsid w:val="007C6A0C"/>
    <w:rsid w:val="007C6ADA"/>
    <w:rsid w:val="007D08B7"/>
    <w:rsid w:val="007D090E"/>
    <w:rsid w:val="007D0A14"/>
    <w:rsid w:val="007D0CF7"/>
    <w:rsid w:val="007D13B9"/>
    <w:rsid w:val="007D163F"/>
    <w:rsid w:val="007D1FB1"/>
    <w:rsid w:val="007D2806"/>
    <w:rsid w:val="007D2D37"/>
    <w:rsid w:val="007D344A"/>
    <w:rsid w:val="007D34ED"/>
    <w:rsid w:val="007D3C9C"/>
    <w:rsid w:val="007D48B1"/>
    <w:rsid w:val="007D49E4"/>
    <w:rsid w:val="007D5A10"/>
    <w:rsid w:val="007D68D3"/>
    <w:rsid w:val="007E0E99"/>
    <w:rsid w:val="007E204C"/>
    <w:rsid w:val="007E23C5"/>
    <w:rsid w:val="007E29AE"/>
    <w:rsid w:val="007E4A1A"/>
    <w:rsid w:val="007E4C2A"/>
    <w:rsid w:val="007E568E"/>
    <w:rsid w:val="007E5F6C"/>
    <w:rsid w:val="007E6A3D"/>
    <w:rsid w:val="007E714C"/>
    <w:rsid w:val="007F08EF"/>
    <w:rsid w:val="007F0984"/>
    <w:rsid w:val="007F0FA0"/>
    <w:rsid w:val="007F11A2"/>
    <w:rsid w:val="007F1933"/>
    <w:rsid w:val="007F19E2"/>
    <w:rsid w:val="007F1D70"/>
    <w:rsid w:val="007F1F69"/>
    <w:rsid w:val="007F6768"/>
    <w:rsid w:val="007F67E3"/>
    <w:rsid w:val="007F71E1"/>
    <w:rsid w:val="007F7609"/>
    <w:rsid w:val="007F7BF7"/>
    <w:rsid w:val="0080060C"/>
    <w:rsid w:val="008018D5"/>
    <w:rsid w:val="0080319C"/>
    <w:rsid w:val="0080328F"/>
    <w:rsid w:val="0080353C"/>
    <w:rsid w:val="00804E46"/>
    <w:rsid w:val="0080581D"/>
    <w:rsid w:val="00806073"/>
    <w:rsid w:val="00806DCD"/>
    <w:rsid w:val="0080758C"/>
    <w:rsid w:val="00807D05"/>
    <w:rsid w:val="008111ED"/>
    <w:rsid w:val="00811649"/>
    <w:rsid w:val="00811D30"/>
    <w:rsid w:val="00812170"/>
    <w:rsid w:val="00812626"/>
    <w:rsid w:val="00812C43"/>
    <w:rsid w:val="0081313F"/>
    <w:rsid w:val="00814447"/>
    <w:rsid w:val="00814CF6"/>
    <w:rsid w:val="00814F5E"/>
    <w:rsid w:val="00815412"/>
    <w:rsid w:val="008158F4"/>
    <w:rsid w:val="00817B70"/>
    <w:rsid w:val="0082043C"/>
    <w:rsid w:val="00820A0C"/>
    <w:rsid w:val="00820AE7"/>
    <w:rsid w:val="00821F3E"/>
    <w:rsid w:val="008232F0"/>
    <w:rsid w:val="0082452B"/>
    <w:rsid w:val="008245C8"/>
    <w:rsid w:val="00824ADD"/>
    <w:rsid w:val="00825C7B"/>
    <w:rsid w:val="00826298"/>
    <w:rsid w:val="008271E1"/>
    <w:rsid w:val="00827BBB"/>
    <w:rsid w:val="00830120"/>
    <w:rsid w:val="00830A52"/>
    <w:rsid w:val="00830B6E"/>
    <w:rsid w:val="00831DB9"/>
    <w:rsid w:val="008344DE"/>
    <w:rsid w:val="00834AEC"/>
    <w:rsid w:val="00834B17"/>
    <w:rsid w:val="0083545D"/>
    <w:rsid w:val="0083597D"/>
    <w:rsid w:val="00835FFC"/>
    <w:rsid w:val="00837761"/>
    <w:rsid w:val="00837D11"/>
    <w:rsid w:val="00842FD7"/>
    <w:rsid w:val="00845134"/>
    <w:rsid w:val="00845804"/>
    <w:rsid w:val="00846129"/>
    <w:rsid w:val="00846798"/>
    <w:rsid w:val="0084786A"/>
    <w:rsid w:val="00852B24"/>
    <w:rsid w:val="00854043"/>
    <w:rsid w:val="00854DE8"/>
    <w:rsid w:val="008559B4"/>
    <w:rsid w:val="0085600B"/>
    <w:rsid w:val="0085747C"/>
    <w:rsid w:val="00857E6B"/>
    <w:rsid w:val="00857FEE"/>
    <w:rsid w:val="00860DCE"/>
    <w:rsid w:val="008621E3"/>
    <w:rsid w:val="00862552"/>
    <w:rsid w:val="00863013"/>
    <w:rsid w:val="00863198"/>
    <w:rsid w:val="00863823"/>
    <w:rsid w:val="00863D2C"/>
    <w:rsid w:val="0086406C"/>
    <w:rsid w:val="008643AF"/>
    <w:rsid w:val="0086504B"/>
    <w:rsid w:val="00865075"/>
    <w:rsid w:val="008651B7"/>
    <w:rsid w:val="00866FF8"/>
    <w:rsid w:val="008676CB"/>
    <w:rsid w:val="00867D64"/>
    <w:rsid w:val="0087206A"/>
    <w:rsid w:val="008729EC"/>
    <w:rsid w:val="00872A99"/>
    <w:rsid w:val="008736A0"/>
    <w:rsid w:val="0087385C"/>
    <w:rsid w:val="008741AA"/>
    <w:rsid w:val="00874DA0"/>
    <w:rsid w:val="008754B1"/>
    <w:rsid w:val="00875521"/>
    <w:rsid w:val="008763E0"/>
    <w:rsid w:val="008764EC"/>
    <w:rsid w:val="008766A9"/>
    <w:rsid w:val="00877C40"/>
    <w:rsid w:val="0088148B"/>
    <w:rsid w:val="008815DD"/>
    <w:rsid w:val="008827C2"/>
    <w:rsid w:val="00882EE6"/>
    <w:rsid w:val="00882FC6"/>
    <w:rsid w:val="00884A23"/>
    <w:rsid w:val="0088583F"/>
    <w:rsid w:val="00885F0B"/>
    <w:rsid w:val="00886DCD"/>
    <w:rsid w:val="00886E52"/>
    <w:rsid w:val="00887528"/>
    <w:rsid w:val="0089171A"/>
    <w:rsid w:val="00892842"/>
    <w:rsid w:val="00893E38"/>
    <w:rsid w:val="00893ED7"/>
    <w:rsid w:val="00894D79"/>
    <w:rsid w:val="00895E9B"/>
    <w:rsid w:val="008968C4"/>
    <w:rsid w:val="00896D88"/>
    <w:rsid w:val="008A0470"/>
    <w:rsid w:val="008A0712"/>
    <w:rsid w:val="008A1488"/>
    <w:rsid w:val="008A29EB"/>
    <w:rsid w:val="008A360D"/>
    <w:rsid w:val="008A4676"/>
    <w:rsid w:val="008A4A50"/>
    <w:rsid w:val="008A6658"/>
    <w:rsid w:val="008A7430"/>
    <w:rsid w:val="008B13F8"/>
    <w:rsid w:val="008B2D8A"/>
    <w:rsid w:val="008B314B"/>
    <w:rsid w:val="008B4428"/>
    <w:rsid w:val="008B4B64"/>
    <w:rsid w:val="008B6A17"/>
    <w:rsid w:val="008B6BAE"/>
    <w:rsid w:val="008B6EF1"/>
    <w:rsid w:val="008B711A"/>
    <w:rsid w:val="008B73E6"/>
    <w:rsid w:val="008C02DF"/>
    <w:rsid w:val="008C05C8"/>
    <w:rsid w:val="008C188C"/>
    <w:rsid w:val="008C257C"/>
    <w:rsid w:val="008C33D8"/>
    <w:rsid w:val="008C36D1"/>
    <w:rsid w:val="008C3885"/>
    <w:rsid w:val="008C398C"/>
    <w:rsid w:val="008C3ED8"/>
    <w:rsid w:val="008C4268"/>
    <w:rsid w:val="008C5EB9"/>
    <w:rsid w:val="008C706E"/>
    <w:rsid w:val="008C7134"/>
    <w:rsid w:val="008D0189"/>
    <w:rsid w:val="008D38FF"/>
    <w:rsid w:val="008D3D3F"/>
    <w:rsid w:val="008D5091"/>
    <w:rsid w:val="008D63A2"/>
    <w:rsid w:val="008D735B"/>
    <w:rsid w:val="008D76BA"/>
    <w:rsid w:val="008D7C1C"/>
    <w:rsid w:val="008E0197"/>
    <w:rsid w:val="008E0C41"/>
    <w:rsid w:val="008E1C47"/>
    <w:rsid w:val="008E1CC9"/>
    <w:rsid w:val="008E21A2"/>
    <w:rsid w:val="008E35A7"/>
    <w:rsid w:val="008E3746"/>
    <w:rsid w:val="008E382E"/>
    <w:rsid w:val="008E556A"/>
    <w:rsid w:val="008E5C6D"/>
    <w:rsid w:val="008E6991"/>
    <w:rsid w:val="008E7BD0"/>
    <w:rsid w:val="008E7C2B"/>
    <w:rsid w:val="008F0818"/>
    <w:rsid w:val="008F12C7"/>
    <w:rsid w:val="008F19BF"/>
    <w:rsid w:val="008F1AC4"/>
    <w:rsid w:val="008F21FE"/>
    <w:rsid w:val="008F2870"/>
    <w:rsid w:val="008F2DF4"/>
    <w:rsid w:val="008F4766"/>
    <w:rsid w:val="008F5A52"/>
    <w:rsid w:val="008F6D5E"/>
    <w:rsid w:val="009012DE"/>
    <w:rsid w:val="009018F5"/>
    <w:rsid w:val="00901BEE"/>
    <w:rsid w:val="0090287E"/>
    <w:rsid w:val="00905107"/>
    <w:rsid w:val="009055E3"/>
    <w:rsid w:val="00905910"/>
    <w:rsid w:val="00905A31"/>
    <w:rsid w:val="00906ECA"/>
    <w:rsid w:val="00907D6A"/>
    <w:rsid w:val="00907DE2"/>
    <w:rsid w:val="00910AD5"/>
    <w:rsid w:val="00912055"/>
    <w:rsid w:val="009137E7"/>
    <w:rsid w:val="00915856"/>
    <w:rsid w:val="00915F09"/>
    <w:rsid w:val="00916613"/>
    <w:rsid w:val="009169B2"/>
    <w:rsid w:val="009172AD"/>
    <w:rsid w:val="00917602"/>
    <w:rsid w:val="009216A1"/>
    <w:rsid w:val="0092291B"/>
    <w:rsid w:val="00926426"/>
    <w:rsid w:val="009268EB"/>
    <w:rsid w:val="009275D3"/>
    <w:rsid w:val="00930C8C"/>
    <w:rsid w:val="00931550"/>
    <w:rsid w:val="00931567"/>
    <w:rsid w:val="00932D92"/>
    <w:rsid w:val="00932EFB"/>
    <w:rsid w:val="009333B0"/>
    <w:rsid w:val="00933DCA"/>
    <w:rsid w:val="00935564"/>
    <w:rsid w:val="00937CCB"/>
    <w:rsid w:val="00940E92"/>
    <w:rsid w:val="00941A80"/>
    <w:rsid w:val="00941AC5"/>
    <w:rsid w:val="00944393"/>
    <w:rsid w:val="00944E45"/>
    <w:rsid w:val="00945785"/>
    <w:rsid w:val="00945D71"/>
    <w:rsid w:val="00947F77"/>
    <w:rsid w:val="009501F8"/>
    <w:rsid w:val="0095272C"/>
    <w:rsid w:val="00952A51"/>
    <w:rsid w:val="00952F1E"/>
    <w:rsid w:val="009534F9"/>
    <w:rsid w:val="009543D2"/>
    <w:rsid w:val="00954D6A"/>
    <w:rsid w:val="009551C2"/>
    <w:rsid w:val="009555D9"/>
    <w:rsid w:val="009571F1"/>
    <w:rsid w:val="00957DE7"/>
    <w:rsid w:val="00960DFB"/>
    <w:rsid w:val="00960F04"/>
    <w:rsid w:val="00963E43"/>
    <w:rsid w:val="00964EEA"/>
    <w:rsid w:val="0096545B"/>
    <w:rsid w:val="009655B0"/>
    <w:rsid w:val="00965B42"/>
    <w:rsid w:val="0096730A"/>
    <w:rsid w:val="009708E7"/>
    <w:rsid w:val="00971CCC"/>
    <w:rsid w:val="00972024"/>
    <w:rsid w:val="009724F5"/>
    <w:rsid w:val="0097260B"/>
    <w:rsid w:val="009728C5"/>
    <w:rsid w:val="00972B43"/>
    <w:rsid w:val="00972E11"/>
    <w:rsid w:val="009738C4"/>
    <w:rsid w:val="00976122"/>
    <w:rsid w:val="00976557"/>
    <w:rsid w:val="00977566"/>
    <w:rsid w:val="00977B50"/>
    <w:rsid w:val="00977D36"/>
    <w:rsid w:val="00980422"/>
    <w:rsid w:val="0098049C"/>
    <w:rsid w:val="00980FAE"/>
    <w:rsid w:val="0098102F"/>
    <w:rsid w:val="00981497"/>
    <w:rsid w:val="009816EF"/>
    <w:rsid w:val="0098178E"/>
    <w:rsid w:val="00982F30"/>
    <w:rsid w:val="00982F46"/>
    <w:rsid w:val="0098345B"/>
    <w:rsid w:val="00983D54"/>
    <w:rsid w:val="00984701"/>
    <w:rsid w:val="009853F0"/>
    <w:rsid w:val="009856EE"/>
    <w:rsid w:val="00985A32"/>
    <w:rsid w:val="00986255"/>
    <w:rsid w:val="009871D4"/>
    <w:rsid w:val="00987699"/>
    <w:rsid w:val="009876B6"/>
    <w:rsid w:val="00987FF1"/>
    <w:rsid w:val="00990C3E"/>
    <w:rsid w:val="009913BB"/>
    <w:rsid w:val="00994286"/>
    <w:rsid w:val="00994360"/>
    <w:rsid w:val="00995A13"/>
    <w:rsid w:val="009966E4"/>
    <w:rsid w:val="00996925"/>
    <w:rsid w:val="009A0A40"/>
    <w:rsid w:val="009A253F"/>
    <w:rsid w:val="009A32A6"/>
    <w:rsid w:val="009A32E5"/>
    <w:rsid w:val="009A5AEF"/>
    <w:rsid w:val="009A76DF"/>
    <w:rsid w:val="009B08E7"/>
    <w:rsid w:val="009B13A6"/>
    <w:rsid w:val="009B3CE7"/>
    <w:rsid w:val="009B3D27"/>
    <w:rsid w:val="009B4007"/>
    <w:rsid w:val="009B5FA0"/>
    <w:rsid w:val="009B63D1"/>
    <w:rsid w:val="009B6F3F"/>
    <w:rsid w:val="009C159C"/>
    <w:rsid w:val="009C1821"/>
    <w:rsid w:val="009C1AB3"/>
    <w:rsid w:val="009C3009"/>
    <w:rsid w:val="009C3155"/>
    <w:rsid w:val="009C32B4"/>
    <w:rsid w:val="009C3587"/>
    <w:rsid w:val="009C417F"/>
    <w:rsid w:val="009C4301"/>
    <w:rsid w:val="009C5874"/>
    <w:rsid w:val="009C5982"/>
    <w:rsid w:val="009C6768"/>
    <w:rsid w:val="009C6938"/>
    <w:rsid w:val="009C6C9A"/>
    <w:rsid w:val="009C7756"/>
    <w:rsid w:val="009D17B5"/>
    <w:rsid w:val="009D33ED"/>
    <w:rsid w:val="009D3CBF"/>
    <w:rsid w:val="009D4004"/>
    <w:rsid w:val="009D4AF1"/>
    <w:rsid w:val="009D53A6"/>
    <w:rsid w:val="009D5902"/>
    <w:rsid w:val="009D667F"/>
    <w:rsid w:val="009D7454"/>
    <w:rsid w:val="009D7C02"/>
    <w:rsid w:val="009D7F96"/>
    <w:rsid w:val="009E03E6"/>
    <w:rsid w:val="009E075B"/>
    <w:rsid w:val="009E09F7"/>
    <w:rsid w:val="009E0D2D"/>
    <w:rsid w:val="009E2167"/>
    <w:rsid w:val="009E235D"/>
    <w:rsid w:val="009E2504"/>
    <w:rsid w:val="009E3A09"/>
    <w:rsid w:val="009E3D34"/>
    <w:rsid w:val="009E7965"/>
    <w:rsid w:val="009F04D2"/>
    <w:rsid w:val="009F1D45"/>
    <w:rsid w:val="009F25AC"/>
    <w:rsid w:val="009F2BA7"/>
    <w:rsid w:val="009F2C07"/>
    <w:rsid w:val="009F3117"/>
    <w:rsid w:val="009F50B6"/>
    <w:rsid w:val="009F5594"/>
    <w:rsid w:val="009F6952"/>
    <w:rsid w:val="009F6DA0"/>
    <w:rsid w:val="009F742D"/>
    <w:rsid w:val="009F74AA"/>
    <w:rsid w:val="00A0018A"/>
    <w:rsid w:val="00A01182"/>
    <w:rsid w:val="00A01A86"/>
    <w:rsid w:val="00A01CC6"/>
    <w:rsid w:val="00A01E25"/>
    <w:rsid w:val="00A04B18"/>
    <w:rsid w:val="00A06820"/>
    <w:rsid w:val="00A06D03"/>
    <w:rsid w:val="00A073F5"/>
    <w:rsid w:val="00A07485"/>
    <w:rsid w:val="00A07848"/>
    <w:rsid w:val="00A07A86"/>
    <w:rsid w:val="00A10174"/>
    <w:rsid w:val="00A10B3E"/>
    <w:rsid w:val="00A1101A"/>
    <w:rsid w:val="00A116FB"/>
    <w:rsid w:val="00A12257"/>
    <w:rsid w:val="00A135ED"/>
    <w:rsid w:val="00A15FBB"/>
    <w:rsid w:val="00A167A8"/>
    <w:rsid w:val="00A168F9"/>
    <w:rsid w:val="00A217D5"/>
    <w:rsid w:val="00A21970"/>
    <w:rsid w:val="00A224B6"/>
    <w:rsid w:val="00A231B2"/>
    <w:rsid w:val="00A23959"/>
    <w:rsid w:val="00A25DA2"/>
    <w:rsid w:val="00A2682E"/>
    <w:rsid w:val="00A26D78"/>
    <w:rsid w:val="00A27706"/>
    <w:rsid w:val="00A27CCD"/>
    <w:rsid w:val="00A3040E"/>
    <w:rsid w:val="00A31CC6"/>
    <w:rsid w:val="00A32507"/>
    <w:rsid w:val="00A32666"/>
    <w:rsid w:val="00A327AC"/>
    <w:rsid w:val="00A34FAB"/>
    <w:rsid w:val="00A35034"/>
    <w:rsid w:val="00A3577F"/>
    <w:rsid w:val="00A35998"/>
    <w:rsid w:val="00A361BA"/>
    <w:rsid w:val="00A37EA8"/>
    <w:rsid w:val="00A42AEF"/>
    <w:rsid w:val="00A4302D"/>
    <w:rsid w:val="00A430AF"/>
    <w:rsid w:val="00A45618"/>
    <w:rsid w:val="00A45685"/>
    <w:rsid w:val="00A479BB"/>
    <w:rsid w:val="00A47E62"/>
    <w:rsid w:val="00A47E8F"/>
    <w:rsid w:val="00A51DB8"/>
    <w:rsid w:val="00A52496"/>
    <w:rsid w:val="00A5294D"/>
    <w:rsid w:val="00A52DB6"/>
    <w:rsid w:val="00A5371F"/>
    <w:rsid w:val="00A53BCC"/>
    <w:rsid w:val="00A55217"/>
    <w:rsid w:val="00A55317"/>
    <w:rsid w:val="00A555C7"/>
    <w:rsid w:val="00A55ABB"/>
    <w:rsid w:val="00A55C84"/>
    <w:rsid w:val="00A573E9"/>
    <w:rsid w:val="00A576AA"/>
    <w:rsid w:val="00A60D51"/>
    <w:rsid w:val="00A61661"/>
    <w:rsid w:val="00A61929"/>
    <w:rsid w:val="00A61F71"/>
    <w:rsid w:val="00A61FFB"/>
    <w:rsid w:val="00A620A4"/>
    <w:rsid w:val="00A62C10"/>
    <w:rsid w:val="00A65658"/>
    <w:rsid w:val="00A66155"/>
    <w:rsid w:val="00A66454"/>
    <w:rsid w:val="00A66B66"/>
    <w:rsid w:val="00A7029E"/>
    <w:rsid w:val="00A711D6"/>
    <w:rsid w:val="00A7131D"/>
    <w:rsid w:val="00A714DB"/>
    <w:rsid w:val="00A72888"/>
    <w:rsid w:val="00A72ED5"/>
    <w:rsid w:val="00A73F7E"/>
    <w:rsid w:val="00A74C4E"/>
    <w:rsid w:val="00A75270"/>
    <w:rsid w:val="00A76D08"/>
    <w:rsid w:val="00A77716"/>
    <w:rsid w:val="00A77B59"/>
    <w:rsid w:val="00A77BC1"/>
    <w:rsid w:val="00A77DD8"/>
    <w:rsid w:val="00A80071"/>
    <w:rsid w:val="00A81B73"/>
    <w:rsid w:val="00A82617"/>
    <w:rsid w:val="00A82E3D"/>
    <w:rsid w:val="00A83018"/>
    <w:rsid w:val="00A8339F"/>
    <w:rsid w:val="00A844D3"/>
    <w:rsid w:val="00A84883"/>
    <w:rsid w:val="00A85B27"/>
    <w:rsid w:val="00A87634"/>
    <w:rsid w:val="00A9291B"/>
    <w:rsid w:val="00A9311C"/>
    <w:rsid w:val="00A93E2D"/>
    <w:rsid w:val="00A9482A"/>
    <w:rsid w:val="00A94D20"/>
    <w:rsid w:val="00A96749"/>
    <w:rsid w:val="00A97664"/>
    <w:rsid w:val="00A97AD2"/>
    <w:rsid w:val="00A97F44"/>
    <w:rsid w:val="00AA01CF"/>
    <w:rsid w:val="00AA06CA"/>
    <w:rsid w:val="00AA0DE1"/>
    <w:rsid w:val="00AA18AF"/>
    <w:rsid w:val="00AA18F8"/>
    <w:rsid w:val="00AA2C87"/>
    <w:rsid w:val="00AA356F"/>
    <w:rsid w:val="00AA3D14"/>
    <w:rsid w:val="00AA5834"/>
    <w:rsid w:val="00AA604F"/>
    <w:rsid w:val="00AA6377"/>
    <w:rsid w:val="00AA65B1"/>
    <w:rsid w:val="00AA6690"/>
    <w:rsid w:val="00AA6D59"/>
    <w:rsid w:val="00AA73D2"/>
    <w:rsid w:val="00AA78EB"/>
    <w:rsid w:val="00AA79B1"/>
    <w:rsid w:val="00AA7E46"/>
    <w:rsid w:val="00AB1500"/>
    <w:rsid w:val="00AB2008"/>
    <w:rsid w:val="00AB3945"/>
    <w:rsid w:val="00AB3B8A"/>
    <w:rsid w:val="00AB417E"/>
    <w:rsid w:val="00AB452B"/>
    <w:rsid w:val="00AB655E"/>
    <w:rsid w:val="00AB672D"/>
    <w:rsid w:val="00AB67D6"/>
    <w:rsid w:val="00AB77BD"/>
    <w:rsid w:val="00AB78F3"/>
    <w:rsid w:val="00AC0183"/>
    <w:rsid w:val="00AC1FDF"/>
    <w:rsid w:val="00AC21AD"/>
    <w:rsid w:val="00AC31DB"/>
    <w:rsid w:val="00AC33BB"/>
    <w:rsid w:val="00AC41F7"/>
    <w:rsid w:val="00AC42D9"/>
    <w:rsid w:val="00AC6D2F"/>
    <w:rsid w:val="00AC7B52"/>
    <w:rsid w:val="00AC7CF3"/>
    <w:rsid w:val="00AD03D5"/>
    <w:rsid w:val="00AD08DD"/>
    <w:rsid w:val="00AD13CB"/>
    <w:rsid w:val="00AD2EED"/>
    <w:rsid w:val="00AD3455"/>
    <w:rsid w:val="00AD36AC"/>
    <w:rsid w:val="00AD3FD8"/>
    <w:rsid w:val="00AD429C"/>
    <w:rsid w:val="00AD48B0"/>
    <w:rsid w:val="00AD5FFC"/>
    <w:rsid w:val="00AD64F8"/>
    <w:rsid w:val="00AE0682"/>
    <w:rsid w:val="00AE0A21"/>
    <w:rsid w:val="00AE0AB1"/>
    <w:rsid w:val="00AE28DC"/>
    <w:rsid w:val="00AE4BE3"/>
    <w:rsid w:val="00AF120D"/>
    <w:rsid w:val="00AF17C4"/>
    <w:rsid w:val="00AF1BE9"/>
    <w:rsid w:val="00AF29B7"/>
    <w:rsid w:val="00AF40C0"/>
    <w:rsid w:val="00AF4400"/>
    <w:rsid w:val="00AF614B"/>
    <w:rsid w:val="00AF67D0"/>
    <w:rsid w:val="00AF6A40"/>
    <w:rsid w:val="00B00032"/>
    <w:rsid w:val="00B00686"/>
    <w:rsid w:val="00B018E2"/>
    <w:rsid w:val="00B027C8"/>
    <w:rsid w:val="00B028D6"/>
    <w:rsid w:val="00B02C41"/>
    <w:rsid w:val="00B03D8E"/>
    <w:rsid w:val="00B058C6"/>
    <w:rsid w:val="00B06296"/>
    <w:rsid w:val="00B072D4"/>
    <w:rsid w:val="00B125C8"/>
    <w:rsid w:val="00B141C1"/>
    <w:rsid w:val="00B147F7"/>
    <w:rsid w:val="00B156A3"/>
    <w:rsid w:val="00B159B5"/>
    <w:rsid w:val="00B15D17"/>
    <w:rsid w:val="00B16038"/>
    <w:rsid w:val="00B1609B"/>
    <w:rsid w:val="00B16675"/>
    <w:rsid w:val="00B20832"/>
    <w:rsid w:val="00B2084D"/>
    <w:rsid w:val="00B21657"/>
    <w:rsid w:val="00B21D0C"/>
    <w:rsid w:val="00B24009"/>
    <w:rsid w:val="00B24520"/>
    <w:rsid w:val="00B24E56"/>
    <w:rsid w:val="00B26004"/>
    <w:rsid w:val="00B26160"/>
    <w:rsid w:val="00B27872"/>
    <w:rsid w:val="00B27A46"/>
    <w:rsid w:val="00B27EE8"/>
    <w:rsid w:val="00B30C76"/>
    <w:rsid w:val="00B31931"/>
    <w:rsid w:val="00B32EF5"/>
    <w:rsid w:val="00B33740"/>
    <w:rsid w:val="00B339A2"/>
    <w:rsid w:val="00B33AC3"/>
    <w:rsid w:val="00B33F36"/>
    <w:rsid w:val="00B370A8"/>
    <w:rsid w:val="00B37D00"/>
    <w:rsid w:val="00B401CA"/>
    <w:rsid w:val="00B401D4"/>
    <w:rsid w:val="00B40D54"/>
    <w:rsid w:val="00B40EBC"/>
    <w:rsid w:val="00B40FB0"/>
    <w:rsid w:val="00B42559"/>
    <w:rsid w:val="00B42A24"/>
    <w:rsid w:val="00B42E14"/>
    <w:rsid w:val="00B441BC"/>
    <w:rsid w:val="00B44A2A"/>
    <w:rsid w:val="00B4548E"/>
    <w:rsid w:val="00B45A5C"/>
    <w:rsid w:val="00B467C1"/>
    <w:rsid w:val="00B47680"/>
    <w:rsid w:val="00B4790D"/>
    <w:rsid w:val="00B5005E"/>
    <w:rsid w:val="00B503F1"/>
    <w:rsid w:val="00B509DE"/>
    <w:rsid w:val="00B50F68"/>
    <w:rsid w:val="00B52175"/>
    <w:rsid w:val="00B5246C"/>
    <w:rsid w:val="00B53098"/>
    <w:rsid w:val="00B530F0"/>
    <w:rsid w:val="00B55E8D"/>
    <w:rsid w:val="00B5682A"/>
    <w:rsid w:val="00B57AC9"/>
    <w:rsid w:val="00B611EB"/>
    <w:rsid w:val="00B62586"/>
    <w:rsid w:val="00B62A9C"/>
    <w:rsid w:val="00B63B97"/>
    <w:rsid w:val="00B63F7E"/>
    <w:rsid w:val="00B6418E"/>
    <w:rsid w:val="00B64AC3"/>
    <w:rsid w:val="00B64E82"/>
    <w:rsid w:val="00B64F16"/>
    <w:rsid w:val="00B7112A"/>
    <w:rsid w:val="00B7167A"/>
    <w:rsid w:val="00B7186D"/>
    <w:rsid w:val="00B7208E"/>
    <w:rsid w:val="00B724F1"/>
    <w:rsid w:val="00B73719"/>
    <w:rsid w:val="00B73B66"/>
    <w:rsid w:val="00B747D8"/>
    <w:rsid w:val="00B74FFC"/>
    <w:rsid w:val="00B757E9"/>
    <w:rsid w:val="00B759E9"/>
    <w:rsid w:val="00B75D9D"/>
    <w:rsid w:val="00B76070"/>
    <w:rsid w:val="00B770C7"/>
    <w:rsid w:val="00B77A23"/>
    <w:rsid w:val="00B77D45"/>
    <w:rsid w:val="00B80494"/>
    <w:rsid w:val="00B80859"/>
    <w:rsid w:val="00B80DDD"/>
    <w:rsid w:val="00B82897"/>
    <w:rsid w:val="00B82E67"/>
    <w:rsid w:val="00B83220"/>
    <w:rsid w:val="00B83E75"/>
    <w:rsid w:val="00B83FAB"/>
    <w:rsid w:val="00B84031"/>
    <w:rsid w:val="00B86C9E"/>
    <w:rsid w:val="00B90412"/>
    <w:rsid w:val="00B95187"/>
    <w:rsid w:val="00B960D1"/>
    <w:rsid w:val="00B96244"/>
    <w:rsid w:val="00B9666D"/>
    <w:rsid w:val="00B96AE0"/>
    <w:rsid w:val="00B971E3"/>
    <w:rsid w:val="00B97A52"/>
    <w:rsid w:val="00BA0072"/>
    <w:rsid w:val="00BA2BF1"/>
    <w:rsid w:val="00BA3235"/>
    <w:rsid w:val="00BA4B75"/>
    <w:rsid w:val="00BA4E24"/>
    <w:rsid w:val="00BA5141"/>
    <w:rsid w:val="00BA628E"/>
    <w:rsid w:val="00BA659A"/>
    <w:rsid w:val="00BA719B"/>
    <w:rsid w:val="00BA7BDE"/>
    <w:rsid w:val="00BA7F47"/>
    <w:rsid w:val="00BB039B"/>
    <w:rsid w:val="00BB1320"/>
    <w:rsid w:val="00BB169E"/>
    <w:rsid w:val="00BB16FE"/>
    <w:rsid w:val="00BB17D8"/>
    <w:rsid w:val="00BB1FC5"/>
    <w:rsid w:val="00BB201A"/>
    <w:rsid w:val="00BB4644"/>
    <w:rsid w:val="00BB4A8E"/>
    <w:rsid w:val="00BB4DE4"/>
    <w:rsid w:val="00BB500A"/>
    <w:rsid w:val="00BB51D6"/>
    <w:rsid w:val="00BB69BE"/>
    <w:rsid w:val="00BC2531"/>
    <w:rsid w:val="00BC2EFE"/>
    <w:rsid w:val="00BC3D3D"/>
    <w:rsid w:val="00BC3EA3"/>
    <w:rsid w:val="00BC41D5"/>
    <w:rsid w:val="00BC5508"/>
    <w:rsid w:val="00BC5621"/>
    <w:rsid w:val="00BC5854"/>
    <w:rsid w:val="00BC5ACF"/>
    <w:rsid w:val="00BC5D1B"/>
    <w:rsid w:val="00BC6863"/>
    <w:rsid w:val="00BC692D"/>
    <w:rsid w:val="00BC7376"/>
    <w:rsid w:val="00BC7E9E"/>
    <w:rsid w:val="00BD0085"/>
    <w:rsid w:val="00BD0276"/>
    <w:rsid w:val="00BD3937"/>
    <w:rsid w:val="00BD458A"/>
    <w:rsid w:val="00BD48B7"/>
    <w:rsid w:val="00BD4920"/>
    <w:rsid w:val="00BD50EB"/>
    <w:rsid w:val="00BD5287"/>
    <w:rsid w:val="00BD669A"/>
    <w:rsid w:val="00BD70EF"/>
    <w:rsid w:val="00BD7BD8"/>
    <w:rsid w:val="00BE0296"/>
    <w:rsid w:val="00BE1189"/>
    <w:rsid w:val="00BE1F19"/>
    <w:rsid w:val="00BE31B2"/>
    <w:rsid w:val="00BE68BC"/>
    <w:rsid w:val="00BF0052"/>
    <w:rsid w:val="00BF0A0E"/>
    <w:rsid w:val="00BF1349"/>
    <w:rsid w:val="00BF27E9"/>
    <w:rsid w:val="00BF348F"/>
    <w:rsid w:val="00BF3731"/>
    <w:rsid w:val="00BF3866"/>
    <w:rsid w:val="00BF3DB5"/>
    <w:rsid w:val="00BF3E30"/>
    <w:rsid w:val="00BF4C6A"/>
    <w:rsid w:val="00BF5945"/>
    <w:rsid w:val="00BF60FA"/>
    <w:rsid w:val="00BF70E3"/>
    <w:rsid w:val="00BF735A"/>
    <w:rsid w:val="00BF786B"/>
    <w:rsid w:val="00C001AE"/>
    <w:rsid w:val="00C00468"/>
    <w:rsid w:val="00C01C05"/>
    <w:rsid w:val="00C0209B"/>
    <w:rsid w:val="00C023C6"/>
    <w:rsid w:val="00C029DE"/>
    <w:rsid w:val="00C03B77"/>
    <w:rsid w:val="00C03CCE"/>
    <w:rsid w:val="00C0453D"/>
    <w:rsid w:val="00C053F9"/>
    <w:rsid w:val="00C05957"/>
    <w:rsid w:val="00C061FE"/>
    <w:rsid w:val="00C0678B"/>
    <w:rsid w:val="00C068B3"/>
    <w:rsid w:val="00C07590"/>
    <w:rsid w:val="00C07E34"/>
    <w:rsid w:val="00C10FFA"/>
    <w:rsid w:val="00C11E8F"/>
    <w:rsid w:val="00C13F2B"/>
    <w:rsid w:val="00C14143"/>
    <w:rsid w:val="00C1429B"/>
    <w:rsid w:val="00C152FD"/>
    <w:rsid w:val="00C154F0"/>
    <w:rsid w:val="00C15711"/>
    <w:rsid w:val="00C16AC5"/>
    <w:rsid w:val="00C16F13"/>
    <w:rsid w:val="00C20209"/>
    <w:rsid w:val="00C20569"/>
    <w:rsid w:val="00C20B49"/>
    <w:rsid w:val="00C21319"/>
    <w:rsid w:val="00C21FE1"/>
    <w:rsid w:val="00C229CB"/>
    <w:rsid w:val="00C23718"/>
    <w:rsid w:val="00C238F6"/>
    <w:rsid w:val="00C246ED"/>
    <w:rsid w:val="00C25267"/>
    <w:rsid w:val="00C253F5"/>
    <w:rsid w:val="00C25BBF"/>
    <w:rsid w:val="00C26B7A"/>
    <w:rsid w:val="00C30B49"/>
    <w:rsid w:val="00C30D4F"/>
    <w:rsid w:val="00C32287"/>
    <w:rsid w:val="00C32369"/>
    <w:rsid w:val="00C32BCD"/>
    <w:rsid w:val="00C32E69"/>
    <w:rsid w:val="00C35287"/>
    <w:rsid w:val="00C35BB3"/>
    <w:rsid w:val="00C35EB4"/>
    <w:rsid w:val="00C36E38"/>
    <w:rsid w:val="00C37257"/>
    <w:rsid w:val="00C37644"/>
    <w:rsid w:val="00C3773A"/>
    <w:rsid w:val="00C37A02"/>
    <w:rsid w:val="00C37CC8"/>
    <w:rsid w:val="00C40BD4"/>
    <w:rsid w:val="00C40E68"/>
    <w:rsid w:val="00C42FC9"/>
    <w:rsid w:val="00C43634"/>
    <w:rsid w:val="00C43B6F"/>
    <w:rsid w:val="00C43D65"/>
    <w:rsid w:val="00C4459C"/>
    <w:rsid w:val="00C445F3"/>
    <w:rsid w:val="00C44D45"/>
    <w:rsid w:val="00C45697"/>
    <w:rsid w:val="00C45C13"/>
    <w:rsid w:val="00C4638A"/>
    <w:rsid w:val="00C46563"/>
    <w:rsid w:val="00C46FE3"/>
    <w:rsid w:val="00C4731A"/>
    <w:rsid w:val="00C47DC6"/>
    <w:rsid w:val="00C503A4"/>
    <w:rsid w:val="00C506E0"/>
    <w:rsid w:val="00C5209B"/>
    <w:rsid w:val="00C53671"/>
    <w:rsid w:val="00C53A5D"/>
    <w:rsid w:val="00C54406"/>
    <w:rsid w:val="00C549D1"/>
    <w:rsid w:val="00C556A1"/>
    <w:rsid w:val="00C55CE5"/>
    <w:rsid w:val="00C56EFC"/>
    <w:rsid w:val="00C57BB8"/>
    <w:rsid w:val="00C60B45"/>
    <w:rsid w:val="00C6184D"/>
    <w:rsid w:val="00C621EA"/>
    <w:rsid w:val="00C6390A"/>
    <w:rsid w:val="00C63D47"/>
    <w:rsid w:val="00C6448D"/>
    <w:rsid w:val="00C64632"/>
    <w:rsid w:val="00C646E4"/>
    <w:rsid w:val="00C65602"/>
    <w:rsid w:val="00C65C35"/>
    <w:rsid w:val="00C65D19"/>
    <w:rsid w:val="00C65D8E"/>
    <w:rsid w:val="00C65D9B"/>
    <w:rsid w:val="00C6643E"/>
    <w:rsid w:val="00C67CD4"/>
    <w:rsid w:val="00C67F6B"/>
    <w:rsid w:val="00C70308"/>
    <w:rsid w:val="00C70773"/>
    <w:rsid w:val="00C70FB8"/>
    <w:rsid w:val="00C71082"/>
    <w:rsid w:val="00C716FF"/>
    <w:rsid w:val="00C727BC"/>
    <w:rsid w:val="00C731A2"/>
    <w:rsid w:val="00C73467"/>
    <w:rsid w:val="00C737B9"/>
    <w:rsid w:val="00C73BC5"/>
    <w:rsid w:val="00C741F6"/>
    <w:rsid w:val="00C74A44"/>
    <w:rsid w:val="00C7514A"/>
    <w:rsid w:val="00C76D9C"/>
    <w:rsid w:val="00C80A1A"/>
    <w:rsid w:val="00C80F57"/>
    <w:rsid w:val="00C828B1"/>
    <w:rsid w:val="00C828D9"/>
    <w:rsid w:val="00C844BE"/>
    <w:rsid w:val="00C84833"/>
    <w:rsid w:val="00C853C4"/>
    <w:rsid w:val="00C86220"/>
    <w:rsid w:val="00C87E03"/>
    <w:rsid w:val="00C90044"/>
    <w:rsid w:val="00C9044F"/>
    <w:rsid w:val="00C904C6"/>
    <w:rsid w:val="00C90C6B"/>
    <w:rsid w:val="00C91249"/>
    <w:rsid w:val="00C913B4"/>
    <w:rsid w:val="00C917D7"/>
    <w:rsid w:val="00C91AD7"/>
    <w:rsid w:val="00C91CAA"/>
    <w:rsid w:val="00C92826"/>
    <w:rsid w:val="00C93D7B"/>
    <w:rsid w:val="00C93E35"/>
    <w:rsid w:val="00C9409E"/>
    <w:rsid w:val="00C9463C"/>
    <w:rsid w:val="00C95C06"/>
    <w:rsid w:val="00C9671F"/>
    <w:rsid w:val="00C96F37"/>
    <w:rsid w:val="00C971D2"/>
    <w:rsid w:val="00CA052A"/>
    <w:rsid w:val="00CA1FE5"/>
    <w:rsid w:val="00CA4260"/>
    <w:rsid w:val="00CA56C8"/>
    <w:rsid w:val="00CA5A10"/>
    <w:rsid w:val="00CA5A35"/>
    <w:rsid w:val="00CA63A1"/>
    <w:rsid w:val="00CA6F9C"/>
    <w:rsid w:val="00CA7DC9"/>
    <w:rsid w:val="00CB04CD"/>
    <w:rsid w:val="00CB0A37"/>
    <w:rsid w:val="00CB16FD"/>
    <w:rsid w:val="00CB1DB8"/>
    <w:rsid w:val="00CB274F"/>
    <w:rsid w:val="00CB36EC"/>
    <w:rsid w:val="00CB700F"/>
    <w:rsid w:val="00CB75EE"/>
    <w:rsid w:val="00CC10D8"/>
    <w:rsid w:val="00CC110A"/>
    <w:rsid w:val="00CC1BD9"/>
    <w:rsid w:val="00CC4F71"/>
    <w:rsid w:val="00CC51C2"/>
    <w:rsid w:val="00CC57CF"/>
    <w:rsid w:val="00CC6318"/>
    <w:rsid w:val="00CC73ED"/>
    <w:rsid w:val="00CD1ED6"/>
    <w:rsid w:val="00CD1EFF"/>
    <w:rsid w:val="00CD27D2"/>
    <w:rsid w:val="00CD27E8"/>
    <w:rsid w:val="00CD2A26"/>
    <w:rsid w:val="00CD378F"/>
    <w:rsid w:val="00CD446C"/>
    <w:rsid w:val="00CD5409"/>
    <w:rsid w:val="00CD5E09"/>
    <w:rsid w:val="00CD68B4"/>
    <w:rsid w:val="00CD6C7D"/>
    <w:rsid w:val="00CD6F7B"/>
    <w:rsid w:val="00CD7187"/>
    <w:rsid w:val="00CD772A"/>
    <w:rsid w:val="00CE0390"/>
    <w:rsid w:val="00CE1142"/>
    <w:rsid w:val="00CE1DDD"/>
    <w:rsid w:val="00CE203C"/>
    <w:rsid w:val="00CE2D37"/>
    <w:rsid w:val="00CE2DFD"/>
    <w:rsid w:val="00CE3383"/>
    <w:rsid w:val="00CE4AED"/>
    <w:rsid w:val="00CE4EA0"/>
    <w:rsid w:val="00CE521E"/>
    <w:rsid w:val="00CE7CE4"/>
    <w:rsid w:val="00CF04F5"/>
    <w:rsid w:val="00CF1F95"/>
    <w:rsid w:val="00CF29FE"/>
    <w:rsid w:val="00CF337F"/>
    <w:rsid w:val="00CF4272"/>
    <w:rsid w:val="00CF45A8"/>
    <w:rsid w:val="00CF5BFF"/>
    <w:rsid w:val="00CF5D90"/>
    <w:rsid w:val="00CF67D6"/>
    <w:rsid w:val="00CF6D89"/>
    <w:rsid w:val="00D00823"/>
    <w:rsid w:val="00D00908"/>
    <w:rsid w:val="00D00939"/>
    <w:rsid w:val="00D00CAC"/>
    <w:rsid w:val="00D0158A"/>
    <w:rsid w:val="00D01B73"/>
    <w:rsid w:val="00D02C16"/>
    <w:rsid w:val="00D02C54"/>
    <w:rsid w:val="00D03877"/>
    <w:rsid w:val="00D03C33"/>
    <w:rsid w:val="00D03F4C"/>
    <w:rsid w:val="00D05025"/>
    <w:rsid w:val="00D07BDF"/>
    <w:rsid w:val="00D13718"/>
    <w:rsid w:val="00D138B3"/>
    <w:rsid w:val="00D14113"/>
    <w:rsid w:val="00D149F2"/>
    <w:rsid w:val="00D14BCF"/>
    <w:rsid w:val="00D155E7"/>
    <w:rsid w:val="00D157C2"/>
    <w:rsid w:val="00D1583E"/>
    <w:rsid w:val="00D15DBD"/>
    <w:rsid w:val="00D16229"/>
    <w:rsid w:val="00D16725"/>
    <w:rsid w:val="00D20926"/>
    <w:rsid w:val="00D20CE3"/>
    <w:rsid w:val="00D20DA6"/>
    <w:rsid w:val="00D2127F"/>
    <w:rsid w:val="00D22852"/>
    <w:rsid w:val="00D228CA"/>
    <w:rsid w:val="00D22B0F"/>
    <w:rsid w:val="00D22F86"/>
    <w:rsid w:val="00D2420D"/>
    <w:rsid w:val="00D26833"/>
    <w:rsid w:val="00D30382"/>
    <w:rsid w:val="00D30845"/>
    <w:rsid w:val="00D30A6F"/>
    <w:rsid w:val="00D30C2B"/>
    <w:rsid w:val="00D310DF"/>
    <w:rsid w:val="00D319C5"/>
    <w:rsid w:val="00D33FC8"/>
    <w:rsid w:val="00D3445F"/>
    <w:rsid w:val="00D34E1C"/>
    <w:rsid w:val="00D35469"/>
    <w:rsid w:val="00D372C2"/>
    <w:rsid w:val="00D37387"/>
    <w:rsid w:val="00D3769B"/>
    <w:rsid w:val="00D413F9"/>
    <w:rsid w:val="00D415EC"/>
    <w:rsid w:val="00D417BC"/>
    <w:rsid w:val="00D4210F"/>
    <w:rsid w:val="00D44E50"/>
    <w:rsid w:val="00D45037"/>
    <w:rsid w:val="00D47108"/>
    <w:rsid w:val="00D47A01"/>
    <w:rsid w:val="00D51026"/>
    <w:rsid w:val="00D52420"/>
    <w:rsid w:val="00D528DD"/>
    <w:rsid w:val="00D53043"/>
    <w:rsid w:val="00D53DED"/>
    <w:rsid w:val="00D56E3A"/>
    <w:rsid w:val="00D61DE6"/>
    <w:rsid w:val="00D62105"/>
    <w:rsid w:val="00D62E22"/>
    <w:rsid w:val="00D63DE2"/>
    <w:rsid w:val="00D64FD4"/>
    <w:rsid w:val="00D65D92"/>
    <w:rsid w:val="00D66A30"/>
    <w:rsid w:val="00D66CC1"/>
    <w:rsid w:val="00D67860"/>
    <w:rsid w:val="00D70298"/>
    <w:rsid w:val="00D707A4"/>
    <w:rsid w:val="00D70DCF"/>
    <w:rsid w:val="00D70DD7"/>
    <w:rsid w:val="00D711D6"/>
    <w:rsid w:val="00D71B75"/>
    <w:rsid w:val="00D71DB6"/>
    <w:rsid w:val="00D73268"/>
    <w:rsid w:val="00D73FDA"/>
    <w:rsid w:val="00D74227"/>
    <w:rsid w:val="00D7502D"/>
    <w:rsid w:val="00D75D86"/>
    <w:rsid w:val="00D75EE5"/>
    <w:rsid w:val="00D7694C"/>
    <w:rsid w:val="00D77211"/>
    <w:rsid w:val="00D777D7"/>
    <w:rsid w:val="00D815BC"/>
    <w:rsid w:val="00D852C8"/>
    <w:rsid w:val="00D857B2"/>
    <w:rsid w:val="00D85BDE"/>
    <w:rsid w:val="00D86B13"/>
    <w:rsid w:val="00D8729E"/>
    <w:rsid w:val="00D87463"/>
    <w:rsid w:val="00D87BA1"/>
    <w:rsid w:val="00D87D96"/>
    <w:rsid w:val="00D90060"/>
    <w:rsid w:val="00D90448"/>
    <w:rsid w:val="00D918A9"/>
    <w:rsid w:val="00D929D8"/>
    <w:rsid w:val="00D92B95"/>
    <w:rsid w:val="00D94867"/>
    <w:rsid w:val="00D94A96"/>
    <w:rsid w:val="00D95429"/>
    <w:rsid w:val="00D956DF"/>
    <w:rsid w:val="00D96797"/>
    <w:rsid w:val="00DA151E"/>
    <w:rsid w:val="00DA33BA"/>
    <w:rsid w:val="00DA3490"/>
    <w:rsid w:val="00DA4D71"/>
    <w:rsid w:val="00DA592E"/>
    <w:rsid w:val="00DA680C"/>
    <w:rsid w:val="00DA7176"/>
    <w:rsid w:val="00DA7C1A"/>
    <w:rsid w:val="00DB001F"/>
    <w:rsid w:val="00DB012D"/>
    <w:rsid w:val="00DB056E"/>
    <w:rsid w:val="00DB08A2"/>
    <w:rsid w:val="00DB09F2"/>
    <w:rsid w:val="00DB0CFB"/>
    <w:rsid w:val="00DB15AE"/>
    <w:rsid w:val="00DB185C"/>
    <w:rsid w:val="00DB1B94"/>
    <w:rsid w:val="00DB2CE0"/>
    <w:rsid w:val="00DB2E06"/>
    <w:rsid w:val="00DB42D9"/>
    <w:rsid w:val="00DB44CB"/>
    <w:rsid w:val="00DB4B41"/>
    <w:rsid w:val="00DB4E84"/>
    <w:rsid w:val="00DB55F0"/>
    <w:rsid w:val="00DB57FF"/>
    <w:rsid w:val="00DB60FD"/>
    <w:rsid w:val="00DB61BB"/>
    <w:rsid w:val="00DB64EE"/>
    <w:rsid w:val="00DB67EA"/>
    <w:rsid w:val="00DB6A4A"/>
    <w:rsid w:val="00DB7AB7"/>
    <w:rsid w:val="00DB7FC8"/>
    <w:rsid w:val="00DC17AB"/>
    <w:rsid w:val="00DC3B2D"/>
    <w:rsid w:val="00DC3D12"/>
    <w:rsid w:val="00DC3EC8"/>
    <w:rsid w:val="00DC4627"/>
    <w:rsid w:val="00DC4E72"/>
    <w:rsid w:val="00DC53AF"/>
    <w:rsid w:val="00DC5BF2"/>
    <w:rsid w:val="00DC67EA"/>
    <w:rsid w:val="00DC68BA"/>
    <w:rsid w:val="00DD0CB3"/>
    <w:rsid w:val="00DD19C3"/>
    <w:rsid w:val="00DD209B"/>
    <w:rsid w:val="00DD2F27"/>
    <w:rsid w:val="00DD3D67"/>
    <w:rsid w:val="00DD3FB8"/>
    <w:rsid w:val="00DD5D57"/>
    <w:rsid w:val="00DD5DB7"/>
    <w:rsid w:val="00DD69B6"/>
    <w:rsid w:val="00DD7475"/>
    <w:rsid w:val="00DD7B4A"/>
    <w:rsid w:val="00DE080D"/>
    <w:rsid w:val="00DE16A7"/>
    <w:rsid w:val="00DE1E62"/>
    <w:rsid w:val="00DE2210"/>
    <w:rsid w:val="00DE2F4B"/>
    <w:rsid w:val="00DE53C4"/>
    <w:rsid w:val="00DE5710"/>
    <w:rsid w:val="00DE7804"/>
    <w:rsid w:val="00DF0105"/>
    <w:rsid w:val="00DF03C4"/>
    <w:rsid w:val="00DF1567"/>
    <w:rsid w:val="00DF1AFC"/>
    <w:rsid w:val="00DF24F5"/>
    <w:rsid w:val="00DF3D76"/>
    <w:rsid w:val="00DF4E7D"/>
    <w:rsid w:val="00DF52CC"/>
    <w:rsid w:val="00DF59CC"/>
    <w:rsid w:val="00DF5AD0"/>
    <w:rsid w:val="00DF6165"/>
    <w:rsid w:val="00DF7F0C"/>
    <w:rsid w:val="00E002DB"/>
    <w:rsid w:val="00E016DB"/>
    <w:rsid w:val="00E01F13"/>
    <w:rsid w:val="00E02335"/>
    <w:rsid w:val="00E02E49"/>
    <w:rsid w:val="00E0365B"/>
    <w:rsid w:val="00E03B89"/>
    <w:rsid w:val="00E03F71"/>
    <w:rsid w:val="00E04525"/>
    <w:rsid w:val="00E04941"/>
    <w:rsid w:val="00E053A8"/>
    <w:rsid w:val="00E05DDB"/>
    <w:rsid w:val="00E069E1"/>
    <w:rsid w:val="00E06DA7"/>
    <w:rsid w:val="00E0775A"/>
    <w:rsid w:val="00E116BA"/>
    <w:rsid w:val="00E126D1"/>
    <w:rsid w:val="00E13CF6"/>
    <w:rsid w:val="00E1423C"/>
    <w:rsid w:val="00E154B5"/>
    <w:rsid w:val="00E15579"/>
    <w:rsid w:val="00E15D15"/>
    <w:rsid w:val="00E170F2"/>
    <w:rsid w:val="00E178E8"/>
    <w:rsid w:val="00E17B2B"/>
    <w:rsid w:val="00E2083C"/>
    <w:rsid w:val="00E232F0"/>
    <w:rsid w:val="00E25D80"/>
    <w:rsid w:val="00E25F42"/>
    <w:rsid w:val="00E26248"/>
    <w:rsid w:val="00E26301"/>
    <w:rsid w:val="00E26ADA"/>
    <w:rsid w:val="00E26DFB"/>
    <w:rsid w:val="00E26E31"/>
    <w:rsid w:val="00E26FDA"/>
    <w:rsid w:val="00E31A8A"/>
    <w:rsid w:val="00E31B27"/>
    <w:rsid w:val="00E323F5"/>
    <w:rsid w:val="00E3287C"/>
    <w:rsid w:val="00E33F7E"/>
    <w:rsid w:val="00E34E87"/>
    <w:rsid w:val="00E34FB2"/>
    <w:rsid w:val="00E3504C"/>
    <w:rsid w:val="00E3520E"/>
    <w:rsid w:val="00E356AA"/>
    <w:rsid w:val="00E37A29"/>
    <w:rsid w:val="00E4003C"/>
    <w:rsid w:val="00E410CC"/>
    <w:rsid w:val="00E41F0B"/>
    <w:rsid w:val="00E41F54"/>
    <w:rsid w:val="00E432C5"/>
    <w:rsid w:val="00E435AA"/>
    <w:rsid w:val="00E4413E"/>
    <w:rsid w:val="00E46492"/>
    <w:rsid w:val="00E46AE4"/>
    <w:rsid w:val="00E46E39"/>
    <w:rsid w:val="00E4760E"/>
    <w:rsid w:val="00E5007D"/>
    <w:rsid w:val="00E5043F"/>
    <w:rsid w:val="00E514E1"/>
    <w:rsid w:val="00E52791"/>
    <w:rsid w:val="00E5298B"/>
    <w:rsid w:val="00E53CEF"/>
    <w:rsid w:val="00E54233"/>
    <w:rsid w:val="00E54267"/>
    <w:rsid w:val="00E54B17"/>
    <w:rsid w:val="00E55077"/>
    <w:rsid w:val="00E5612E"/>
    <w:rsid w:val="00E56BA1"/>
    <w:rsid w:val="00E5780B"/>
    <w:rsid w:val="00E61119"/>
    <w:rsid w:val="00E63006"/>
    <w:rsid w:val="00E64214"/>
    <w:rsid w:val="00E6662E"/>
    <w:rsid w:val="00E66CC4"/>
    <w:rsid w:val="00E70973"/>
    <w:rsid w:val="00E71160"/>
    <w:rsid w:val="00E72E17"/>
    <w:rsid w:val="00E737C7"/>
    <w:rsid w:val="00E739A5"/>
    <w:rsid w:val="00E73BAD"/>
    <w:rsid w:val="00E73E59"/>
    <w:rsid w:val="00E75968"/>
    <w:rsid w:val="00E75A37"/>
    <w:rsid w:val="00E76589"/>
    <w:rsid w:val="00E76C71"/>
    <w:rsid w:val="00E76EDD"/>
    <w:rsid w:val="00E81B9C"/>
    <w:rsid w:val="00E83195"/>
    <w:rsid w:val="00E834F8"/>
    <w:rsid w:val="00E836F9"/>
    <w:rsid w:val="00E83B0B"/>
    <w:rsid w:val="00E86514"/>
    <w:rsid w:val="00E869CE"/>
    <w:rsid w:val="00E90B21"/>
    <w:rsid w:val="00E90F46"/>
    <w:rsid w:val="00E91B5D"/>
    <w:rsid w:val="00E93A42"/>
    <w:rsid w:val="00E945E7"/>
    <w:rsid w:val="00E94B07"/>
    <w:rsid w:val="00E95049"/>
    <w:rsid w:val="00E95103"/>
    <w:rsid w:val="00E952D9"/>
    <w:rsid w:val="00E958FD"/>
    <w:rsid w:val="00E9649E"/>
    <w:rsid w:val="00E96819"/>
    <w:rsid w:val="00E96A36"/>
    <w:rsid w:val="00E9783F"/>
    <w:rsid w:val="00E97F50"/>
    <w:rsid w:val="00EA0801"/>
    <w:rsid w:val="00EA0A39"/>
    <w:rsid w:val="00EA178C"/>
    <w:rsid w:val="00EA2FF3"/>
    <w:rsid w:val="00EA6B34"/>
    <w:rsid w:val="00EB0FFF"/>
    <w:rsid w:val="00EB167A"/>
    <w:rsid w:val="00EB177A"/>
    <w:rsid w:val="00EB1C79"/>
    <w:rsid w:val="00EB441D"/>
    <w:rsid w:val="00EB45D0"/>
    <w:rsid w:val="00EB483E"/>
    <w:rsid w:val="00EB69C0"/>
    <w:rsid w:val="00EB7514"/>
    <w:rsid w:val="00EB7A58"/>
    <w:rsid w:val="00EB7BEB"/>
    <w:rsid w:val="00EC00AE"/>
    <w:rsid w:val="00EC2459"/>
    <w:rsid w:val="00EC24D7"/>
    <w:rsid w:val="00EC2EA1"/>
    <w:rsid w:val="00EC2F80"/>
    <w:rsid w:val="00EC3249"/>
    <w:rsid w:val="00EC3EF3"/>
    <w:rsid w:val="00EC44BD"/>
    <w:rsid w:val="00EC67BA"/>
    <w:rsid w:val="00ED0EE4"/>
    <w:rsid w:val="00ED344E"/>
    <w:rsid w:val="00ED3F51"/>
    <w:rsid w:val="00ED4071"/>
    <w:rsid w:val="00ED41D0"/>
    <w:rsid w:val="00ED56DE"/>
    <w:rsid w:val="00ED56FB"/>
    <w:rsid w:val="00EE0332"/>
    <w:rsid w:val="00EE13B2"/>
    <w:rsid w:val="00EE1A16"/>
    <w:rsid w:val="00EE203A"/>
    <w:rsid w:val="00EE27C1"/>
    <w:rsid w:val="00EE2F0F"/>
    <w:rsid w:val="00EE3912"/>
    <w:rsid w:val="00EE3C17"/>
    <w:rsid w:val="00EE49FA"/>
    <w:rsid w:val="00EE5312"/>
    <w:rsid w:val="00EE5652"/>
    <w:rsid w:val="00EE65BA"/>
    <w:rsid w:val="00EF05BD"/>
    <w:rsid w:val="00EF0757"/>
    <w:rsid w:val="00EF0C09"/>
    <w:rsid w:val="00EF0EF5"/>
    <w:rsid w:val="00EF1A88"/>
    <w:rsid w:val="00EF2324"/>
    <w:rsid w:val="00EF50B8"/>
    <w:rsid w:val="00EF68F0"/>
    <w:rsid w:val="00EF7956"/>
    <w:rsid w:val="00F002EF"/>
    <w:rsid w:val="00F00A4F"/>
    <w:rsid w:val="00F0332C"/>
    <w:rsid w:val="00F035F0"/>
    <w:rsid w:val="00F04227"/>
    <w:rsid w:val="00F0468A"/>
    <w:rsid w:val="00F051A0"/>
    <w:rsid w:val="00F05440"/>
    <w:rsid w:val="00F05CAE"/>
    <w:rsid w:val="00F0702E"/>
    <w:rsid w:val="00F109E4"/>
    <w:rsid w:val="00F10B2B"/>
    <w:rsid w:val="00F10F85"/>
    <w:rsid w:val="00F116F7"/>
    <w:rsid w:val="00F11CD2"/>
    <w:rsid w:val="00F12048"/>
    <w:rsid w:val="00F12914"/>
    <w:rsid w:val="00F12E66"/>
    <w:rsid w:val="00F140A8"/>
    <w:rsid w:val="00F14ACF"/>
    <w:rsid w:val="00F14E55"/>
    <w:rsid w:val="00F15E2D"/>
    <w:rsid w:val="00F1721E"/>
    <w:rsid w:val="00F1779F"/>
    <w:rsid w:val="00F17E78"/>
    <w:rsid w:val="00F2063C"/>
    <w:rsid w:val="00F21FF7"/>
    <w:rsid w:val="00F22052"/>
    <w:rsid w:val="00F22E5A"/>
    <w:rsid w:val="00F22EE7"/>
    <w:rsid w:val="00F2358B"/>
    <w:rsid w:val="00F235AA"/>
    <w:rsid w:val="00F23F3C"/>
    <w:rsid w:val="00F24C72"/>
    <w:rsid w:val="00F25828"/>
    <w:rsid w:val="00F26DFC"/>
    <w:rsid w:val="00F26F17"/>
    <w:rsid w:val="00F27133"/>
    <w:rsid w:val="00F2782C"/>
    <w:rsid w:val="00F27E7F"/>
    <w:rsid w:val="00F30EA5"/>
    <w:rsid w:val="00F31809"/>
    <w:rsid w:val="00F31B3C"/>
    <w:rsid w:val="00F33CD8"/>
    <w:rsid w:val="00F33D5B"/>
    <w:rsid w:val="00F346A2"/>
    <w:rsid w:val="00F34C70"/>
    <w:rsid w:val="00F34CE2"/>
    <w:rsid w:val="00F35608"/>
    <w:rsid w:val="00F4031D"/>
    <w:rsid w:val="00F406EA"/>
    <w:rsid w:val="00F40CEA"/>
    <w:rsid w:val="00F41094"/>
    <w:rsid w:val="00F41AA8"/>
    <w:rsid w:val="00F44BD6"/>
    <w:rsid w:val="00F46131"/>
    <w:rsid w:val="00F4687E"/>
    <w:rsid w:val="00F46C63"/>
    <w:rsid w:val="00F46D15"/>
    <w:rsid w:val="00F50848"/>
    <w:rsid w:val="00F50AAA"/>
    <w:rsid w:val="00F52E9B"/>
    <w:rsid w:val="00F537DA"/>
    <w:rsid w:val="00F54E4B"/>
    <w:rsid w:val="00F55B1A"/>
    <w:rsid w:val="00F56730"/>
    <w:rsid w:val="00F56BDD"/>
    <w:rsid w:val="00F56E99"/>
    <w:rsid w:val="00F57536"/>
    <w:rsid w:val="00F57953"/>
    <w:rsid w:val="00F57F7F"/>
    <w:rsid w:val="00F607C3"/>
    <w:rsid w:val="00F608D8"/>
    <w:rsid w:val="00F60F4F"/>
    <w:rsid w:val="00F61ACF"/>
    <w:rsid w:val="00F62D98"/>
    <w:rsid w:val="00F63414"/>
    <w:rsid w:val="00F63C97"/>
    <w:rsid w:val="00F64B9A"/>
    <w:rsid w:val="00F65ABD"/>
    <w:rsid w:val="00F66E2E"/>
    <w:rsid w:val="00F70796"/>
    <w:rsid w:val="00F707E0"/>
    <w:rsid w:val="00F75CC2"/>
    <w:rsid w:val="00F75F4B"/>
    <w:rsid w:val="00F75F5B"/>
    <w:rsid w:val="00F76B9E"/>
    <w:rsid w:val="00F77366"/>
    <w:rsid w:val="00F80363"/>
    <w:rsid w:val="00F8151F"/>
    <w:rsid w:val="00F838C8"/>
    <w:rsid w:val="00F84068"/>
    <w:rsid w:val="00F867ED"/>
    <w:rsid w:val="00F86AFA"/>
    <w:rsid w:val="00F90664"/>
    <w:rsid w:val="00F90FC4"/>
    <w:rsid w:val="00F91061"/>
    <w:rsid w:val="00F911BD"/>
    <w:rsid w:val="00F91B37"/>
    <w:rsid w:val="00F95ACD"/>
    <w:rsid w:val="00F96FF7"/>
    <w:rsid w:val="00FA04A2"/>
    <w:rsid w:val="00FA06C3"/>
    <w:rsid w:val="00FA15FA"/>
    <w:rsid w:val="00FA21CE"/>
    <w:rsid w:val="00FA2801"/>
    <w:rsid w:val="00FA37F4"/>
    <w:rsid w:val="00FA49CC"/>
    <w:rsid w:val="00FA4AF2"/>
    <w:rsid w:val="00FA5391"/>
    <w:rsid w:val="00FA55E4"/>
    <w:rsid w:val="00FA5BD4"/>
    <w:rsid w:val="00FA5DE0"/>
    <w:rsid w:val="00FA7917"/>
    <w:rsid w:val="00FB0828"/>
    <w:rsid w:val="00FB4A00"/>
    <w:rsid w:val="00FB4CDD"/>
    <w:rsid w:val="00FB50C7"/>
    <w:rsid w:val="00FB63A8"/>
    <w:rsid w:val="00FB789F"/>
    <w:rsid w:val="00FC0136"/>
    <w:rsid w:val="00FC01B2"/>
    <w:rsid w:val="00FC24C9"/>
    <w:rsid w:val="00FC266B"/>
    <w:rsid w:val="00FC269B"/>
    <w:rsid w:val="00FC27FF"/>
    <w:rsid w:val="00FC2EAA"/>
    <w:rsid w:val="00FC33BB"/>
    <w:rsid w:val="00FC3C57"/>
    <w:rsid w:val="00FC3DA7"/>
    <w:rsid w:val="00FC4D46"/>
    <w:rsid w:val="00FC5406"/>
    <w:rsid w:val="00FC551B"/>
    <w:rsid w:val="00FC5982"/>
    <w:rsid w:val="00FC5E02"/>
    <w:rsid w:val="00FC7A21"/>
    <w:rsid w:val="00FC7DFB"/>
    <w:rsid w:val="00FC7FCA"/>
    <w:rsid w:val="00FD0752"/>
    <w:rsid w:val="00FD0A73"/>
    <w:rsid w:val="00FD0C8A"/>
    <w:rsid w:val="00FD143A"/>
    <w:rsid w:val="00FD1DE2"/>
    <w:rsid w:val="00FD20C3"/>
    <w:rsid w:val="00FD22FB"/>
    <w:rsid w:val="00FD23E0"/>
    <w:rsid w:val="00FD2E9E"/>
    <w:rsid w:val="00FD3646"/>
    <w:rsid w:val="00FD3AC4"/>
    <w:rsid w:val="00FD3D9C"/>
    <w:rsid w:val="00FD41EF"/>
    <w:rsid w:val="00FD430E"/>
    <w:rsid w:val="00FD4A3D"/>
    <w:rsid w:val="00FD50BE"/>
    <w:rsid w:val="00FD56FC"/>
    <w:rsid w:val="00FD6CB9"/>
    <w:rsid w:val="00FD72B1"/>
    <w:rsid w:val="00FD7E9F"/>
    <w:rsid w:val="00FE02F1"/>
    <w:rsid w:val="00FE1731"/>
    <w:rsid w:val="00FE207B"/>
    <w:rsid w:val="00FE2B5D"/>
    <w:rsid w:val="00FE3A77"/>
    <w:rsid w:val="00FE4167"/>
    <w:rsid w:val="00FE4480"/>
    <w:rsid w:val="00FE4DD0"/>
    <w:rsid w:val="00FE5C3F"/>
    <w:rsid w:val="00FE7DCC"/>
    <w:rsid w:val="00FF020F"/>
    <w:rsid w:val="00FF14E6"/>
    <w:rsid w:val="00FF162A"/>
    <w:rsid w:val="00FF1B2D"/>
    <w:rsid w:val="00FF1C6A"/>
    <w:rsid w:val="00FF3B38"/>
    <w:rsid w:val="00FF4681"/>
    <w:rsid w:val="00FF4A25"/>
    <w:rsid w:val="00FF58D1"/>
    <w:rsid w:val="00FF594D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93DC6"/>
  <w15:chartTrackingRefBased/>
  <w15:docId w15:val="{CA916E41-25C3-43A5-986B-97604521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paragraph" w:customStyle="1" w:styleId="p">
    <w:name w:val="p"/>
    <w:basedOn w:val="Normal"/>
    <w:rsid w:val="00BC5ACF"/>
    <w:pPr>
      <w:spacing w:after="0"/>
    </w:pPr>
    <w:rPr>
      <w:rFonts w:ascii="Times New Roman" w:eastAsia="Times New Roman" w:hAnsi="Times New Roman" w:cs="Times New Roman"/>
      <w:color w:val="auto"/>
      <w:sz w:val="24"/>
      <w:szCs w:val="24"/>
      <w:lang w:val="ro-RO" w:eastAsia="ro-RO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7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8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erify.openedg.org/?id=JyRA.3Ixh.hO4g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udemy.com/certificate/UC-e23490f0-1f06-4659-8967-e0d36787d84b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laroEvangelista/PythonRepository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claroevangelista.github.io/MySite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claro-evangelista/" TargetMode="External"/><Relationship Id="rId14" Type="http://schemas.openxmlformats.org/officeDocument/2006/relationships/hyperlink" Target="https://verify.openedg.org/?id=nax6.shWX.dT2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E\FIVERR\Resume\1912%20December\14%20-%20Aditya%20Naga%20Sanjeevi\Deliverables\resume_model_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D52FCACDEE425E886AD717A920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B0A84-0232-436D-B77F-5B06E6775AF9}"/>
      </w:docPartPr>
      <w:docPartBody>
        <w:p w:rsidR="004D63D8" w:rsidRDefault="002B3CC2">
          <w:pPr>
            <w:pStyle w:val="94D52FCACDEE425E886AD717A9201C28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CC2"/>
    <w:rsid w:val="00004807"/>
    <w:rsid w:val="000405E5"/>
    <w:rsid w:val="000476D3"/>
    <w:rsid w:val="00064999"/>
    <w:rsid w:val="00066606"/>
    <w:rsid w:val="0008158F"/>
    <w:rsid w:val="00086A53"/>
    <w:rsid w:val="000B40CE"/>
    <w:rsid w:val="000C5E86"/>
    <w:rsid w:val="000E371E"/>
    <w:rsid w:val="000E372C"/>
    <w:rsid w:val="00105090"/>
    <w:rsid w:val="00124170"/>
    <w:rsid w:val="0017582D"/>
    <w:rsid w:val="001D1304"/>
    <w:rsid w:val="001D3831"/>
    <w:rsid w:val="0021692A"/>
    <w:rsid w:val="0023063B"/>
    <w:rsid w:val="00264CC3"/>
    <w:rsid w:val="002B3CC2"/>
    <w:rsid w:val="00336275"/>
    <w:rsid w:val="00343157"/>
    <w:rsid w:val="003A7C59"/>
    <w:rsid w:val="00426AE0"/>
    <w:rsid w:val="00440E03"/>
    <w:rsid w:val="004B5D97"/>
    <w:rsid w:val="004D63D8"/>
    <w:rsid w:val="004E0324"/>
    <w:rsid w:val="0054640E"/>
    <w:rsid w:val="00550F6E"/>
    <w:rsid w:val="00565164"/>
    <w:rsid w:val="005900E3"/>
    <w:rsid w:val="005B226E"/>
    <w:rsid w:val="005E1DD8"/>
    <w:rsid w:val="006B6CFC"/>
    <w:rsid w:val="006F2DE0"/>
    <w:rsid w:val="006F5ADF"/>
    <w:rsid w:val="00735F83"/>
    <w:rsid w:val="00746FE5"/>
    <w:rsid w:val="00766B03"/>
    <w:rsid w:val="007778DC"/>
    <w:rsid w:val="00785A79"/>
    <w:rsid w:val="00892223"/>
    <w:rsid w:val="00901749"/>
    <w:rsid w:val="00922092"/>
    <w:rsid w:val="009A2658"/>
    <w:rsid w:val="009B6367"/>
    <w:rsid w:val="009F3904"/>
    <w:rsid w:val="00A14D28"/>
    <w:rsid w:val="00A15E5B"/>
    <w:rsid w:val="00A26F3F"/>
    <w:rsid w:val="00A81CCC"/>
    <w:rsid w:val="00B41F63"/>
    <w:rsid w:val="00B758D7"/>
    <w:rsid w:val="00BF71B1"/>
    <w:rsid w:val="00C203D4"/>
    <w:rsid w:val="00C73C03"/>
    <w:rsid w:val="00CA62C0"/>
    <w:rsid w:val="00CB1547"/>
    <w:rsid w:val="00CD01A5"/>
    <w:rsid w:val="00D20046"/>
    <w:rsid w:val="00D30855"/>
    <w:rsid w:val="00D92A96"/>
    <w:rsid w:val="00D92AF8"/>
    <w:rsid w:val="00D9571C"/>
    <w:rsid w:val="00E047E4"/>
    <w:rsid w:val="00EC60EB"/>
    <w:rsid w:val="00F0512C"/>
    <w:rsid w:val="00F41AA8"/>
    <w:rsid w:val="00F746E0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0B252B73F04573BA0F3E84691600DE">
    <w:name w:val="250B252B73F04573BA0F3E84691600DE"/>
  </w:style>
  <w:style w:type="paragraph" w:customStyle="1" w:styleId="B0D57EE160E14AFABC03CB6F89DE3A0A">
    <w:name w:val="B0D57EE160E14AFABC03CB6F89DE3A0A"/>
  </w:style>
  <w:style w:type="paragraph" w:customStyle="1" w:styleId="95887DC05796448DB833501EDBED93FE">
    <w:name w:val="95887DC05796448DB833501EDBED93FE"/>
  </w:style>
  <w:style w:type="paragraph" w:customStyle="1" w:styleId="9DEC3FA07D6344D0B80177E7CA95DD2A">
    <w:name w:val="9DEC3FA07D6344D0B80177E7CA95DD2A"/>
  </w:style>
  <w:style w:type="paragraph" w:customStyle="1" w:styleId="FCD88BAEF81A4437AC88CF97E78A63F3">
    <w:name w:val="FCD88BAEF81A4437AC88CF97E78A63F3"/>
  </w:style>
  <w:style w:type="paragraph" w:customStyle="1" w:styleId="9DFB6AF90874410E8D88E88FBC6DAAC8">
    <w:name w:val="9DFB6AF90874410E8D88E88FBC6DAAC8"/>
  </w:style>
  <w:style w:type="paragraph" w:customStyle="1" w:styleId="0EA350A3E5AF4BA3BB1592B004DB0DBA">
    <w:name w:val="0EA350A3E5AF4BA3BB1592B004DB0DBA"/>
  </w:style>
  <w:style w:type="paragraph" w:customStyle="1" w:styleId="6F95B404C4644A78BFC6A1128E8347B2">
    <w:name w:val="6F95B404C4644A78BFC6A1128E8347B2"/>
  </w:style>
  <w:style w:type="paragraph" w:customStyle="1" w:styleId="94D52FCACDEE425E886AD717A9201C28">
    <w:name w:val="94D52FCACDEE425E886AD717A9201C28"/>
  </w:style>
  <w:style w:type="paragraph" w:customStyle="1" w:styleId="4516EBC7B6A84E7195F033DE5991C813">
    <w:name w:val="4516EBC7B6A84E7195F033DE5991C813"/>
  </w:style>
  <w:style w:type="paragraph" w:customStyle="1" w:styleId="CE9879DFED5C4298AD9864C97C82ED60">
    <w:name w:val="CE9879DFED5C4298AD9864C97C82ED60"/>
  </w:style>
  <w:style w:type="paragraph" w:customStyle="1" w:styleId="D9DDE71F73794449BB4599FCBA091137">
    <w:name w:val="D9DDE71F73794449BB4599FCBA091137"/>
  </w:style>
  <w:style w:type="paragraph" w:customStyle="1" w:styleId="A23D740C49C24FC09AF847E08983FF60">
    <w:name w:val="A23D740C49C24FC09AF847E08983FF60"/>
  </w:style>
  <w:style w:type="paragraph" w:customStyle="1" w:styleId="C5ACEFC4B2BA43F5BA5EACFD7ADF6F0E">
    <w:name w:val="C5ACEFC4B2BA43F5BA5EACFD7ADF6F0E"/>
  </w:style>
  <w:style w:type="paragraph" w:customStyle="1" w:styleId="BD83A178516B4ED2956301ED7D1C7D8F">
    <w:name w:val="BD83A178516B4ED2956301ED7D1C7D8F"/>
  </w:style>
  <w:style w:type="paragraph" w:customStyle="1" w:styleId="D641E55383614F159B70518B7A8CE3AE">
    <w:name w:val="D641E55383614F159B70518B7A8CE3AE"/>
  </w:style>
  <w:style w:type="paragraph" w:customStyle="1" w:styleId="422965E9344C4BAA8ED242ED4EC857D8">
    <w:name w:val="422965E9344C4BAA8ED242ED4EC857D8"/>
  </w:style>
  <w:style w:type="paragraph" w:customStyle="1" w:styleId="344257DBFBBE449B880190BC8F276D95">
    <w:name w:val="344257DBFBBE449B880190BC8F276D95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BE0249AE789E4D1B883ACF41A2780D5E">
    <w:name w:val="BE0249AE789E4D1B883ACF41A2780D5E"/>
  </w:style>
  <w:style w:type="paragraph" w:customStyle="1" w:styleId="6E303F58937743FAB81D1F0018A281CE">
    <w:name w:val="6E303F58937743FAB81D1F0018A281CE"/>
  </w:style>
  <w:style w:type="paragraph" w:customStyle="1" w:styleId="BE80F500DBD04774BE4D7982FBEA3507">
    <w:name w:val="BE80F500DBD04774BE4D7982FBEA3507"/>
  </w:style>
  <w:style w:type="paragraph" w:customStyle="1" w:styleId="A9E29B0EFE5F4785A2BBA262CD5480BE">
    <w:name w:val="A9E29B0EFE5F4785A2BBA262CD5480BE"/>
  </w:style>
  <w:style w:type="paragraph" w:customStyle="1" w:styleId="2487C8F749164040B4DA7C50D8650A5A">
    <w:name w:val="2487C8F749164040B4DA7C50D8650A5A"/>
  </w:style>
  <w:style w:type="paragraph" w:customStyle="1" w:styleId="9B85BF9C7752431F9B329E25315EFD26">
    <w:name w:val="9B85BF9C7752431F9B329E25315EFD26"/>
  </w:style>
  <w:style w:type="paragraph" w:customStyle="1" w:styleId="BB044F4E59134AF4B9E5D2572ED7F5E3">
    <w:name w:val="BB044F4E59134AF4B9E5D2572ED7F5E3"/>
  </w:style>
  <w:style w:type="paragraph" w:customStyle="1" w:styleId="320C717B14C14FE7B31190306A0348E9">
    <w:name w:val="320C717B14C14FE7B31190306A0348E9"/>
  </w:style>
  <w:style w:type="paragraph" w:customStyle="1" w:styleId="4DDC924020634B2998927C00FD03C7FE">
    <w:name w:val="4DDC924020634B2998927C00FD03C7FE"/>
  </w:style>
  <w:style w:type="paragraph" w:customStyle="1" w:styleId="DD0A789D5EA840DC94C69AF37858938A">
    <w:name w:val="DD0A789D5EA840DC94C69AF37858938A"/>
  </w:style>
  <w:style w:type="paragraph" w:customStyle="1" w:styleId="F7F9A023A63A4315B4FB93AC5F1363A0">
    <w:name w:val="F7F9A023A63A4315B4FB93AC5F1363A0"/>
  </w:style>
  <w:style w:type="paragraph" w:customStyle="1" w:styleId="24C41F93E37A4691AECC3B15C541A2E3">
    <w:name w:val="24C41F93E37A4691AECC3B15C541A2E3"/>
  </w:style>
  <w:style w:type="paragraph" w:customStyle="1" w:styleId="4DE73DBF04B6479FBD84A0AC4EABD4D1">
    <w:name w:val="4DE73DBF04B6479FBD84A0AC4EABD4D1"/>
  </w:style>
  <w:style w:type="paragraph" w:customStyle="1" w:styleId="2068DA81B3C54F60B32D2C11DCB3392F">
    <w:name w:val="2068DA81B3C54F60B32D2C11DCB3392F"/>
  </w:style>
  <w:style w:type="paragraph" w:customStyle="1" w:styleId="32221BED77924B0E8FCDC93ADF796F31">
    <w:name w:val="32221BED77924B0E8FCDC93ADF796F31"/>
  </w:style>
  <w:style w:type="paragraph" w:customStyle="1" w:styleId="95265BAAA82E407DAA1D170DD54604C7">
    <w:name w:val="95265BAAA82E407DAA1D170DD54604C7"/>
  </w:style>
  <w:style w:type="paragraph" w:customStyle="1" w:styleId="C6107122E7F7441BBF4E36B118FF7F79">
    <w:name w:val="C6107122E7F7441BBF4E36B118FF7F79"/>
  </w:style>
  <w:style w:type="paragraph" w:customStyle="1" w:styleId="377C78150AF9466CBC63CCC4AFA38D74">
    <w:name w:val="377C78150AF9466CBC63CCC4AFA38D74"/>
  </w:style>
  <w:style w:type="paragraph" w:customStyle="1" w:styleId="ACF537D3257B4FA49999B512DBFAAB9C">
    <w:name w:val="ACF537D3257B4FA49999B512DBFAAB9C"/>
  </w:style>
  <w:style w:type="paragraph" w:customStyle="1" w:styleId="9D2A81F862274BAB994F8A6A67E987F7">
    <w:name w:val="9D2A81F862274BAB994F8A6A67E987F7"/>
  </w:style>
  <w:style w:type="paragraph" w:customStyle="1" w:styleId="BFAE53B029DD45B8924E5016F71322D1">
    <w:name w:val="BFAE53B029DD45B8924E5016F71322D1"/>
    <w:rsid w:val="004D63D8"/>
  </w:style>
  <w:style w:type="paragraph" w:customStyle="1" w:styleId="B86CD7BC76A04766BFE4EEE7D565EA52">
    <w:name w:val="B86CD7BC76A04766BFE4EEE7D565EA52"/>
    <w:rsid w:val="004D63D8"/>
  </w:style>
  <w:style w:type="paragraph" w:customStyle="1" w:styleId="944E0569C5EB4058914B172465B2D184">
    <w:name w:val="944E0569C5EB4058914B172465B2D184"/>
    <w:rsid w:val="004D63D8"/>
  </w:style>
  <w:style w:type="paragraph" w:customStyle="1" w:styleId="D2300A1B5E684D2A8BEDEC7537B7F213">
    <w:name w:val="D2300A1B5E684D2A8BEDEC7537B7F213"/>
    <w:rsid w:val="00901749"/>
  </w:style>
  <w:style w:type="paragraph" w:customStyle="1" w:styleId="F4B81DE34DE54623A8187837BE8FCB37">
    <w:name w:val="F4B81DE34DE54623A8187837BE8FCB37"/>
    <w:rsid w:val="000476D3"/>
  </w:style>
  <w:style w:type="paragraph" w:customStyle="1" w:styleId="2CD3F85E344940DEAE7F0A9F820ED69B">
    <w:name w:val="2CD3F85E344940DEAE7F0A9F820ED69B"/>
    <w:rsid w:val="00922092"/>
  </w:style>
  <w:style w:type="paragraph" w:customStyle="1" w:styleId="00152F2282394E03A6344960E54F2C86">
    <w:name w:val="00152F2282394E03A6344960E54F2C86"/>
    <w:rsid w:val="00922092"/>
  </w:style>
  <w:style w:type="paragraph" w:customStyle="1" w:styleId="7FFADC77EC004963B0336CC5DF888AC8">
    <w:name w:val="7FFADC77EC004963B0336CC5DF888AC8"/>
    <w:rsid w:val="00922092"/>
  </w:style>
  <w:style w:type="paragraph" w:customStyle="1" w:styleId="DE116058B0F248EFBFC871DB75E98AB5">
    <w:name w:val="DE116058B0F248EFBFC871DB75E98AB5"/>
    <w:rsid w:val="00785A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Aditya Naga Sanjeevi</Abstract>
  <CompanyAddress>22 Elmete Grange, Menston, Ilkley, West Yorkshire LS296LA</CompanyAddress>
  <CompanyPhone>07950729345</CompanyPhone>
  <CompanyFax/>
  <CompanyEmail>Lewisclay9@gmail.com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04044C-8EB3-486D-AF43-59C5FA64A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resume_model_1.dotx</Template>
  <TotalTime>0</TotalTime>
  <Pages>1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>linkedin.com/in/adityanagasanjeevi</cp:keywords>
  <dc:description/>
  <cp:lastModifiedBy>owner</cp:lastModifiedBy>
  <cp:revision>2</cp:revision>
  <cp:lastPrinted>2020-02-17T20:49:00Z</cp:lastPrinted>
  <dcterms:created xsi:type="dcterms:W3CDTF">2020-07-23T07:39:00Z</dcterms:created>
  <dcterms:modified xsi:type="dcterms:W3CDTF">2020-07-23T07:39:00Z</dcterms:modified>
  <cp:category>Yellapu</cp:category>
  <cp:contentStatus>github.com/vanagas</cp:contentStatus>
</cp:coreProperties>
</file>