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CA2BEF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CA2BEF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CA2BEF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CA2BEF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9668C" w14:textId="77777777" w:rsidR="00CA2BEF" w:rsidRDefault="00CA2BEF" w:rsidP="00725803">
      <w:pPr>
        <w:spacing w:after="0"/>
      </w:pPr>
      <w:r>
        <w:separator/>
      </w:r>
    </w:p>
  </w:endnote>
  <w:endnote w:type="continuationSeparator" w:id="0">
    <w:p w14:paraId="733CA7E1" w14:textId="77777777" w:rsidR="00CA2BEF" w:rsidRDefault="00CA2BE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9F69D" w14:textId="77777777" w:rsidR="00CA2BEF" w:rsidRDefault="00CA2BEF" w:rsidP="00725803">
      <w:pPr>
        <w:spacing w:after="0"/>
      </w:pPr>
      <w:r>
        <w:separator/>
      </w:r>
    </w:p>
  </w:footnote>
  <w:footnote w:type="continuationSeparator" w:id="0">
    <w:p w14:paraId="0737DD19" w14:textId="77777777" w:rsidR="00CA2BEF" w:rsidRDefault="00CA2BE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018A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2BEF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089C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DC8C2-1637-44B7-B553-646DB1EE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2020-08-01T04:39:00Z</dcterms:created>
  <dcterms:modified xsi:type="dcterms:W3CDTF">2020-08-01T04:39:00Z</dcterms:modified>
  <cp:category>Yellapu</cp:category>
  <cp:contentStatus>github.com/vanagas</cp:contentStatus>
</cp:coreProperties>
</file>