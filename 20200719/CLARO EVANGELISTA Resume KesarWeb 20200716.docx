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624372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52DE118" w14:textId="5171CC1F" w:rsidR="00E71027" w:rsidRPr="00E71027" w:rsidRDefault="00E71027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1F7BD02E" w14:textId="45774058" w:rsidR="0096545B" w:rsidRPr="00E71027" w:rsidRDefault="00553B3A" w:rsidP="00E71027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88B1921" w:rsidR="00321B53" w:rsidRPr="007C65E8" w:rsidRDefault="00321B53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3FFBA646" w:rsidR="00E05DDB" w:rsidRPr="005F4F1C" w:rsidRDefault="00E05DDB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62437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62437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624372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1734E" w14:textId="77777777" w:rsidR="00624372" w:rsidRDefault="00624372" w:rsidP="00725803">
      <w:pPr>
        <w:spacing w:after="0"/>
      </w:pPr>
      <w:r>
        <w:separator/>
      </w:r>
    </w:p>
  </w:endnote>
  <w:endnote w:type="continuationSeparator" w:id="0">
    <w:p w14:paraId="68F7761F" w14:textId="77777777" w:rsidR="00624372" w:rsidRDefault="00624372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0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3AC8BF" w14:textId="77777777" w:rsidR="00624372" w:rsidRDefault="00624372" w:rsidP="00725803">
      <w:pPr>
        <w:spacing w:after="0"/>
      </w:pPr>
      <w:r>
        <w:separator/>
      </w:r>
    </w:p>
  </w:footnote>
  <w:footnote w:type="continuationSeparator" w:id="0">
    <w:p w14:paraId="3F593D5C" w14:textId="77777777" w:rsidR="00624372" w:rsidRDefault="00624372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6D9B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2CF8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4372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0350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15A4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027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8077F"/>
    <w:rsid w:val="005900E3"/>
    <w:rsid w:val="005B226E"/>
    <w:rsid w:val="005E1DD8"/>
    <w:rsid w:val="006B4DBF"/>
    <w:rsid w:val="006B6CFC"/>
    <w:rsid w:val="006F2DE0"/>
    <w:rsid w:val="006F5ADF"/>
    <w:rsid w:val="007175EC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B48C3-DCF9-4121-BDDA-F4581D59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2020-07-16T19:48:00Z</dcterms:created>
  <dcterms:modified xsi:type="dcterms:W3CDTF">2020-07-16T19:48:00Z</dcterms:modified>
  <cp:category>Yellapu</cp:category>
  <cp:contentStatus>github.com/vanagas</cp:contentStatus>
</cp:coreProperties>
</file>