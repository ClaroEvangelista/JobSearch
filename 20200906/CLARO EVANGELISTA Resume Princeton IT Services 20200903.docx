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 w:colFirst="0" w:colLast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  <w:bookmarkEnd w:id="0"/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BF0AC2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BF0AC2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BF0AC2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BF0AC2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CFD9C" w14:textId="77777777" w:rsidR="00BF0AC2" w:rsidRDefault="00BF0AC2" w:rsidP="00725803">
      <w:pPr>
        <w:spacing w:after="0"/>
      </w:pPr>
      <w:r>
        <w:separator/>
      </w:r>
    </w:p>
  </w:endnote>
  <w:endnote w:type="continuationSeparator" w:id="0">
    <w:p w14:paraId="390890CD" w14:textId="77777777" w:rsidR="00BF0AC2" w:rsidRDefault="00BF0AC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2F82D" w14:textId="77777777" w:rsidR="00BF0AC2" w:rsidRDefault="00BF0AC2" w:rsidP="00725803">
      <w:pPr>
        <w:spacing w:after="0"/>
      </w:pPr>
      <w:r>
        <w:separator/>
      </w:r>
    </w:p>
  </w:footnote>
  <w:footnote w:type="continuationSeparator" w:id="0">
    <w:p w14:paraId="0C9693D1" w14:textId="77777777" w:rsidR="00BF0AC2" w:rsidRDefault="00BF0AC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545C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0AC2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00D6A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F6AB52-6670-4E1D-886F-B96B5CBE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2020-09-03T05:26:00Z</dcterms:created>
  <dcterms:modified xsi:type="dcterms:W3CDTF">2020-09-03T05:26:00Z</dcterms:modified>
  <cp:category>Yellapu</cp:category>
  <cp:contentStatus>github.com/vanagas</cp:contentStatus>
</cp:coreProperties>
</file>