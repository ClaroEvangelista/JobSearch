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4EC07333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690A63">
              <w:rPr>
                <w:sz w:val="20"/>
                <w:szCs w:val="20"/>
              </w:rPr>
              <w:t>624-9214</w:t>
            </w:r>
            <w:bookmarkStart w:id="0" w:name="_GoBack"/>
            <w:bookmarkEnd w:id="0"/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557DB4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52DE118" w14:textId="5171CC1F" w:rsidR="00E71027" w:rsidRPr="00E71027" w:rsidRDefault="00E71027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1F7BD02E" w14:textId="45774058" w:rsidR="0096545B" w:rsidRPr="00E71027" w:rsidRDefault="00553B3A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557DB4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557DB4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557DB4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17A29" w14:textId="77777777" w:rsidR="00557DB4" w:rsidRDefault="00557DB4" w:rsidP="00725803">
      <w:pPr>
        <w:spacing w:after="0"/>
      </w:pPr>
      <w:r>
        <w:separator/>
      </w:r>
    </w:p>
  </w:endnote>
  <w:endnote w:type="continuationSeparator" w:id="0">
    <w:p w14:paraId="0C4C0BE7" w14:textId="77777777" w:rsidR="00557DB4" w:rsidRDefault="00557DB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D74F6" w14:textId="77777777" w:rsidR="00557DB4" w:rsidRDefault="00557DB4" w:rsidP="00725803">
      <w:pPr>
        <w:spacing w:after="0"/>
      </w:pPr>
      <w:r>
        <w:separator/>
      </w:r>
    </w:p>
  </w:footnote>
  <w:footnote w:type="continuationSeparator" w:id="0">
    <w:p w14:paraId="5E04F17B" w14:textId="77777777" w:rsidR="00557DB4" w:rsidRDefault="00557DB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6D9B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57DB4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0A63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0350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15A4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027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8077F"/>
    <w:rsid w:val="005900E3"/>
    <w:rsid w:val="005B226E"/>
    <w:rsid w:val="005E1DD8"/>
    <w:rsid w:val="006B4DBF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27976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D2757-A502-43CA-8C80-2AE090EB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4</cp:revision>
  <cp:lastPrinted>2020-02-17T20:49:00Z</cp:lastPrinted>
  <dcterms:created xsi:type="dcterms:W3CDTF">2020-07-16T19:44:00Z</dcterms:created>
  <dcterms:modified xsi:type="dcterms:W3CDTF">2021-02-02T13:27:00Z</dcterms:modified>
  <cp:category>Yellapu</cp:category>
  <cp:contentStatus>github.com/vanagas</cp:contentStatus>
</cp:coreProperties>
</file>