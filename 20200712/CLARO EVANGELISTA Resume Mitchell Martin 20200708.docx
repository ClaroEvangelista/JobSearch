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2774A9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35FE778E" w14:textId="1FAA2A73" w:rsidR="00C0678B" w:rsidRPr="007C65E8" w:rsidRDefault="00F87173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Java, </w:t>
            </w:r>
            <w:bookmarkStart w:id="0" w:name="_GoBack"/>
            <w:bookmarkEnd w:id="0"/>
            <w:r w:rsidR="00553B3A"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Javascript, jQuery, Node, Express, APIs</w:t>
            </w:r>
            <w:r w:rsidR="00553B3A"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03247437" w14:textId="77777777" w:rsidR="005F4F1C" w:rsidRDefault="00EE203A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  <w:p w14:paraId="2F3A3624" w14:textId="288B1921" w:rsidR="00321B53" w:rsidRPr="007C65E8" w:rsidRDefault="00321B53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3FFBA646" w:rsidR="00E05DDB" w:rsidRPr="005F4F1C" w:rsidRDefault="00E05DDB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2774A9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2774A9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2774A9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F5551" w14:textId="77777777" w:rsidR="002774A9" w:rsidRDefault="002774A9" w:rsidP="00725803">
      <w:pPr>
        <w:spacing w:after="0"/>
      </w:pPr>
      <w:r>
        <w:separator/>
      </w:r>
    </w:p>
  </w:endnote>
  <w:endnote w:type="continuationSeparator" w:id="0">
    <w:p w14:paraId="57508830" w14:textId="77777777" w:rsidR="002774A9" w:rsidRDefault="002774A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B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F5D11" w14:textId="77777777" w:rsidR="002774A9" w:rsidRDefault="002774A9" w:rsidP="00725803">
      <w:pPr>
        <w:spacing w:after="0"/>
      </w:pPr>
      <w:r>
        <w:separator/>
      </w:r>
    </w:p>
  </w:footnote>
  <w:footnote w:type="continuationSeparator" w:id="0">
    <w:p w14:paraId="4137A061" w14:textId="77777777" w:rsidR="002774A9" w:rsidRDefault="002774A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774A9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C7C25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506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87173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3AFF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73C03"/>
    <w:rsid w:val="00CA62C0"/>
    <w:rsid w:val="00CB1547"/>
    <w:rsid w:val="00D20046"/>
    <w:rsid w:val="00D30855"/>
    <w:rsid w:val="00D92A96"/>
    <w:rsid w:val="00D9571C"/>
    <w:rsid w:val="00E047E4"/>
    <w:rsid w:val="00E51A75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611767-437B-4FEB-A73B-B137FB95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0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3</cp:revision>
  <cp:lastPrinted>2020-02-17T20:49:00Z</cp:lastPrinted>
  <dcterms:created xsi:type="dcterms:W3CDTF">2020-07-09T02:41:00Z</dcterms:created>
  <dcterms:modified xsi:type="dcterms:W3CDTF">2020-07-09T02:42:00Z</dcterms:modified>
  <cp:category>Yellapu</cp:category>
  <cp:contentStatus>github.com/vanagas</cp:contentStatus>
</cp:coreProperties>
</file>