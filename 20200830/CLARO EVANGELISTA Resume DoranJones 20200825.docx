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3A9DDBAA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FD0C8A" w:rsidRPr="00FD0C8A">
              <w:rPr>
                <w:sz w:val="20"/>
                <w:szCs w:val="20"/>
              </w:rPr>
              <w:t>323-4567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linkedin.com/in/claro-evangelista</w:t>
              </w:r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github.com/ClaroEvangelista</w:t>
              </w:r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370B7E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0703AF93" w14:textId="136A581F" w:rsidR="00403BB6" w:rsidRDefault="00403BB6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35FE778E" w14:textId="4B4318B0" w:rsidR="00C0678B" w:rsidRPr="007C65E8" w:rsidRDefault="00553B3A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Bootstrap, Javascript, jQuery, Node, Express, APIs</w:t>
            </w:r>
            <w:r>
              <w:rPr>
                <w:sz w:val="20"/>
                <w:szCs w:val="20"/>
              </w:rPr>
              <w:t>, EJS</w:t>
            </w:r>
          </w:p>
          <w:p w14:paraId="1F7BD02E" w14:textId="7CB53729" w:rsidR="0096545B" w:rsidRPr="007C65E8" w:rsidRDefault="00C0678B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2F3A3624" w14:textId="1007B9AA" w:rsidR="00321B53" w:rsidRPr="00403BB6" w:rsidRDefault="00EE203A" w:rsidP="00403BB6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1FBA309D" w:rsidR="00E05DDB" w:rsidRPr="005F4F1C" w:rsidRDefault="00403BB6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VLOOKUPs,</w:t>
            </w:r>
            <w:r w:rsidRPr="005F4F1C">
              <w:rPr>
                <w:sz w:val="20"/>
                <w:szCs w:val="20"/>
              </w:rPr>
              <w:t xml:space="preserve"> </w:t>
            </w:r>
            <w:r w:rsidR="00E05DDB"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The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370B7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370B7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370B7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4AF22" w14:textId="77777777" w:rsidR="00370B7E" w:rsidRDefault="00370B7E" w:rsidP="00725803">
      <w:pPr>
        <w:spacing w:after="0"/>
      </w:pPr>
      <w:r>
        <w:separator/>
      </w:r>
    </w:p>
  </w:endnote>
  <w:endnote w:type="continuationSeparator" w:id="0">
    <w:p w14:paraId="24A05C79" w14:textId="77777777" w:rsidR="00370B7E" w:rsidRDefault="00370B7E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B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5C7E0" w14:textId="77777777" w:rsidR="00370B7E" w:rsidRDefault="00370B7E" w:rsidP="00725803">
      <w:pPr>
        <w:spacing w:after="0"/>
      </w:pPr>
      <w:r>
        <w:separator/>
      </w:r>
    </w:p>
  </w:footnote>
  <w:footnote w:type="continuationSeparator" w:id="0">
    <w:p w14:paraId="2327E2F0" w14:textId="77777777" w:rsidR="00370B7E" w:rsidRDefault="00370B7E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4715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3ECD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0B7E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3BB6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6720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01F8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445C9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900E3"/>
    <w:rsid w:val="005B226E"/>
    <w:rsid w:val="005E1DD8"/>
    <w:rsid w:val="006B6CFC"/>
    <w:rsid w:val="006F2DE0"/>
    <w:rsid w:val="006F5ADF"/>
    <w:rsid w:val="00735F83"/>
    <w:rsid w:val="00746FE5"/>
    <w:rsid w:val="00766B03"/>
    <w:rsid w:val="007778DC"/>
    <w:rsid w:val="00785A79"/>
    <w:rsid w:val="00892223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41F63"/>
    <w:rsid w:val="00B758D7"/>
    <w:rsid w:val="00BF71B1"/>
    <w:rsid w:val="00C203D4"/>
    <w:rsid w:val="00C73C03"/>
    <w:rsid w:val="00CA62C0"/>
    <w:rsid w:val="00CB1547"/>
    <w:rsid w:val="00D20046"/>
    <w:rsid w:val="00D30855"/>
    <w:rsid w:val="00D92A96"/>
    <w:rsid w:val="00D92AF8"/>
    <w:rsid w:val="00D9571C"/>
    <w:rsid w:val="00E047E4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7024E4-8F6C-4447-B575-1E646E39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1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2</cp:revision>
  <cp:lastPrinted>2020-02-17T20:49:00Z</cp:lastPrinted>
  <dcterms:created xsi:type="dcterms:W3CDTF">2020-08-25T20:26:00Z</dcterms:created>
  <dcterms:modified xsi:type="dcterms:W3CDTF">2020-08-25T20:26:00Z</dcterms:modified>
  <cp:category>Yellapu</cp:category>
  <cp:contentStatus>github.com/vanagas</cp:contentStatus>
</cp:coreProperties>
</file>