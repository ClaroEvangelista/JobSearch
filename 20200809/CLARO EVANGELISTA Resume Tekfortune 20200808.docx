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D207A0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D207A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D207A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D207A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69311" w14:textId="77777777" w:rsidR="00D207A0" w:rsidRDefault="00D207A0" w:rsidP="00725803">
      <w:pPr>
        <w:spacing w:after="0"/>
      </w:pPr>
      <w:r>
        <w:separator/>
      </w:r>
    </w:p>
  </w:endnote>
  <w:endnote w:type="continuationSeparator" w:id="0">
    <w:p w14:paraId="0C9D617C" w14:textId="77777777" w:rsidR="00D207A0" w:rsidRDefault="00D207A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58E55" w14:textId="77777777" w:rsidR="00D207A0" w:rsidRDefault="00D207A0" w:rsidP="00725803">
      <w:pPr>
        <w:spacing w:after="0"/>
      </w:pPr>
      <w:r>
        <w:separator/>
      </w:r>
    </w:p>
  </w:footnote>
  <w:footnote w:type="continuationSeparator" w:id="0">
    <w:p w14:paraId="36044FE8" w14:textId="77777777" w:rsidR="00D207A0" w:rsidRDefault="00D207A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5998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7A0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1604C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3A24F-806C-44C0-9CF6-D23DAB72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2020-08-08T07:12:00Z</dcterms:created>
  <dcterms:modified xsi:type="dcterms:W3CDTF">2020-08-08T07:12:00Z</dcterms:modified>
  <cp:category>Yellapu</cp:category>
  <cp:contentStatus>github.com/vanagas</cp:contentStatus>
</cp:coreProperties>
</file>