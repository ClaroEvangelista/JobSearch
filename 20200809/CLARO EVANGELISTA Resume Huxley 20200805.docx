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2579DD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2579DD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2579DD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2579DD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02ED" w14:textId="77777777" w:rsidR="002579DD" w:rsidRDefault="002579DD" w:rsidP="00725803">
      <w:pPr>
        <w:spacing w:after="0"/>
      </w:pPr>
      <w:r>
        <w:separator/>
      </w:r>
    </w:p>
  </w:endnote>
  <w:endnote w:type="continuationSeparator" w:id="0">
    <w:p w14:paraId="0B83B0BD" w14:textId="77777777" w:rsidR="002579DD" w:rsidRDefault="002579D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ADB7A" w14:textId="77777777" w:rsidR="002579DD" w:rsidRDefault="002579DD" w:rsidP="00725803">
      <w:pPr>
        <w:spacing w:after="0"/>
      </w:pPr>
      <w:r>
        <w:separator/>
      </w:r>
    </w:p>
  </w:footnote>
  <w:footnote w:type="continuationSeparator" w:id="0">
    <w:p w14:paraId="51D3AF77" w14:textId="77777777" w:rsidR="002579DD" w:rsidRDefault="002579D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579DD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617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607E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5DEBBD-4CAA-4B42-877B-32FCE4B5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2020-08-05T12:35:00Z</dcterms:created>
  <dcterms:modified xsi:type="dcterms:W3CDTF">2020-08-05T12:35:00Z</dcterms:modified>
  <cp:category>Yellapu</cp:category>
  <cp:contentStatus>github.com/vanagas</cp:contentStatus>
</cp:coreProperties>
</file>